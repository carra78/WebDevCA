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104DD" w14:textId="77777777" w:rsidR="00B258FB" w:rsidRPr="00E93437" w:rsidRDefault="00B258FB" w:rsidP="002C7659">
      <w:pPr>
        <w:pStyle w:val="Title"/>
      </w:pPr>
      <w:r w:rsidRPr="00E93437">
        <w:t xml:space="preserve">  </w:t>
      </w:r>
    </w:p>
    <w:p w14:paraId="04F43A27" w14:textId="77777777" w:rsidR="00B258FB" w:rsidRPr="00E93437" w:rsidRDefault="00B258FB" w:rsidP="002C7659">
      <w:pPr>
        <w:pStyle w:val="Title"/>
      </w:pPr>
    </w:p>
    <w:p w14:paraId="28678F8F" w14:textId="77777777" w:rsidR="00B258FB" w:rsidRPr="00E93437" w:rsidRDefault="00B258FB" w:rsidP="002C7659">
      <w:pPr>
        <w:pStyle w:val="Title"/>
      </w:pPr>
    </w:p>
    <w:p w14:paraId="27FB386D" w14:textId="77777777" w:rsidR="00B258FB" w:rsidRPr="00E93437" w:rsidRDefault="00B258FB" w:rsidP="002C7659">
      <w:pPr>
        <w:pStyle w:val="Title"/>
      </w:pPr>
    </w:p>
    <w:p w14:paraId="6BB06F1F" w14:textId="77777777" w:rsidR="00B258FB" w:rsidRPr="00E93437" w:rsidRDefault="00B258FB" w:rsidP="002C7659">
      <w:pPr>
        <w:pStyle w:val="Title"/>
      </w:pPr>
    </w:p>
    <w:p w14:paraId="6AA3DF53" w14:textId="77777777" w:rsidR="00B258FB" w:rsidRPr="00E93437" w:rsidRDefault="00B258FB" w:rsidP="002C7659"/>
    <w:p w14:paraId="2BBB5A55" w14:textId="77777777" w:rsidR="00FD3CCC" w:rsidRDefault="002913B5" w:rsidP="003F3883">
      <w:pPr>
        <w:pStyle w:val="PMOTitle"/>
        <w:jc w:val="center"/>
      </w:pPr>
      <w:r>
        <w:t>Ellen’s Bed &amp; Breakfast Galway</w:t>
      </w:r>
    </w:p>
    <w:p w14:paraId="4D8526ED" w14:textId="77777777" w:rsidR="00B258FB" w:rsidRDefault="002913B5" w:rsidP="003F3883">
      <w:pPr>
        <w:pStyle w:val="PMOTitle"/>
        <w:jc w:val="center"/>
      </w:pPr>
      <w:r>
        <w:t>Website Report</w:t>
      </w:r>
    </w:p>
    <w:p w14:paraId="083326D8" w14:textId="77777777" w:rsidR="002913B5" w:rsidRDefault="002913B5" w:rsidP="002C7659">
      <w:pPr>
        <w:pStyle w:val="PMOTitle"/>
      </w:pPr>
    </w:p>
    <w:p w14:paraId="2D65F0A8" w14:textId="77777777" w:rsidR="002913B5" w:rsidRPr="002913B5" w:rsidRDefault="002913B5" w:rsidP="002913B5">
      <w:pPr>
        <w:pStyle w:val="PMOHeading4"/>
        <w:jc w:val="center"/>
        <w:rPr>
          <w:b w:val="0"/>
          <w:color w:val="auto"/>
        </w:rPr>
      </w:pPr>
      <w:r w:rsidRPr="002913B5">
        <w:rPr>
          <w:b w:val="0"/>
          <w:color w:val="auto"/>
        </w:rPr>
        <w:t>Module Title: Web Design &amp; Development</w:t>
      </w:r>
    </w:p>
    <w:p w14:paraId="3ACE1BBF" w14:textId="77777777" w:rsidR="002913B5" w:rsidRPr="002913B5" w:rsidRDefault="002913B5" w:rsidP="002913B5">
      <w:pPr>
        <w:pStyle w:val="PMOHeading4"/>
        <w:jc w:val="center"/>
        <w:rPr>
          <w:b w:val="0"/>
          <w:color w:val="auto"/>
        </w:rPr>
      </w:pPr>
      <w:r w:rsidRPr="002913B5">
        <w:rPr>
          <w:b w:val="0"/>
          <w:color w:val="auto"/>
        </w:rPr>
        <w:t xml:space="preserve">Module </w:t>
      </w:r>
      <w:r w:rsidR="004571A9" w:rsidRPr="002913B5">
        <w:rPr>
          <w:b w:val="0"/>
          <w:color w:val="auto"/>
        </w:rPr>
        <w:t>Code: B</w:t>
      </w:r>
      <w:r w:rsidRPr="002913B5">
        <w:rPr>
          <w:b w:val="0"/>
          <w:color w:val="auto"/>
        </w:rPr>
        <w:t>8IT115</w:t>
      </w:r>
    </w:p>
    <w:p w14:paraId="100B4981" w14:textId="77777777" w:rsidR="002913B5" w:rsidRDefault="002913B5" w:rsidP="002913B5">
      <w:pPr>
        <w:pStyle w:val="PMOHeading4"/>
        <w:jc w:val="center"/>
        <w:rPr>
          <w:b w:val="0"/>
          <w:color w:val="auto"/>
        </w:rPr>
      </w:pPr>
      <w:r w:rsidRPr="002913B5">
        <w:rPr>
          <w:b w:val="0"/>
          <w:color w:val="auto"/>
        </w:rPr>
        <w:t>Module Leader: Clive Gargan</w:t>
      </w:r>
    </w:p>
    <w:p w14:paraId="1C0F888C" w14:textId="77777777" w:rsidR="002913B5" w:rsidRDefault="002913B5" w:rsidP="002913B5">
      <w:pPr>
        <w:pStyle w:val="PMOHeading4"/>
        <w:jc w:val="center"/>
        <w:rPr>
          <w:b w:val="0"/>
          <w:color w:val="auto"/>
        </w:rPr>
      </w:pPr>
      <w:r>
        <w:rPr>
          <w:b w:val="0"/>
          <w:color w:val="auto"/>
        </w:rPr>
        <w:t>Student:10349734 – Karen Feeley</w:t>
      </w:r>
    </w:p>
    <w:p w14:paraId="1AF61C8F" w14:textId="77777777" w:rsidR="002913B5" w:rsidRPr="002913B5" w:rsidRDefault="002913B5" w:rsidP="002913B5">
      <w:pPr>
        <w:pStyle w:val="PMOHeading4"/>
        <w:jc w:val="center"/>
        <w:rPr>
          <w:b w:val="0"/>
          <w:color w:val="auto"/>
        </w:rPr>
      </w:pPr>
      <w:r>
        <w:rPr>
          <w:b w:val="0"/>
          <w:color w:val="auto"/>
        </w:rPr>
        <w:t>Due date: 08</w:t>
      </w:r>
      <w:r w:rsidRPr="002913B5">
        <w:rPr>
          <w:b w:val="0"/>
          <w:color w:val="auto"/>
          <w:vertAlign w:val="superscript"/>
        </w:rPr>
        <w:t>th</w:t>
      </w:r>
      <w:r>
        <w:rPr>
          <w:b w:val="0"/>
          <w:color w:val="auto"/>
        </w:rPr>
        <w:t xml:space="preserve"> May 2017</w:t>
      </w:r>
    </w:p>
    <w:p w14:paraId="6EB2482D" w14:textId="77777777" w:rsidR="002913B5" w:rsidRPr="005107B4" w:rsidRDefault="002913B5" w:rsidP="002913B5">
      <w:pPr>
        <w:pStyle w:val="PMOHeading4"/>
      </w:pPr>
    </w:p>
    <w:p w14:paraId="4887E952" w14:textId="77777777" w:rsidR="00B258FB" w:rsidRPr="00E93437" w:rsidRDefault="00B258FB" w:rsidP="002C7659"/>
    <w:p w14:paraId="210EDC1D" w14:textId="77777777" w:rsidR="00B258FB" w:rsidRPr="00E93437" w:rsidRDefault="00B258FB" w:rsidP="002C7659"/>
    <w:p w14:paraId="521EF889" w14:textId="77777777" w:rsidR="00B258FB" w:rsidRPr="00E93437" w:rsidRDefault="00B258FB" w:rsidP="002C7659"/>
    <w:p w14:paraId="09317BDC" w14:textId="77777777" w:rsidR="00B258FB" w:rsidRPr="00E93437" w:rsidRDefault="00B258FB" w:rsidP="002C7659"/>
    <w:p w14:paraId="4A696377" w14:textId="77777777" w:rsidR="00B258FB" w:rsidRPr="00E93437" w:rsidRDefault="00B258FB" w:rsidP="002C7659"/>
    <w:p w14:paraId="48199D14" w14:textId="77777777" w:rsidR="00B258FB" w:rsidRPr="00E93437" w:rsidRDefault="00B258FB" w:rsidP="002C7659"/>
    <w:p w14:paraId="19ABE1BC" w14:textId="77777777" w:rsidR="00B258FB" w:rsidRPr="00E93437" w:rsidRDefault="00B258FB" w:rsidP="002C7659"/>
    <w:p w14:paraId="71FF9820" w14:textId="77777777" w:rsidR="00B258FB" w:rsidRPr="00E93437" w:rsidRDefault="00B258FB" w:rsidP="002C7659"/>
    <w:p w14:paraId="757BF19E" w14:textId="77777777" w:rsidR="00B258FB" w:rsidRPr="00E93437" w:rsidRDefault="00B258FB" w:rsidP="002C7659"/>
    <w:p w14:paraId="2EF12D1D" w14:textId="77777777" w:rsidR="00B258FB" w:rsidRPr="00E93437" w:rsidRDefault="00B258FB" w:rsidP="002C7659">
      <w:pPr>
        <w:sectPr w:rsidR="00B258FB" w:rsidRPr="00E93437" w:rsidSect="001310CE">
          <w:footerReference w:type="default" r:id="rId12"/>
          <w:pgSz w:w="11906" w:h="16838" w:code="9"/>
          <w:pgMar w:top="1440" w:right="1080" w:bottom="1440" w:left="1080" w:header="709" w:footer="454" w:gutter="0"/>
          <w:cols w:space="708"/>
          <w:docGrid w:linePitch="360"/>
        </w:sectPr>
      </w:pPr>
    </w:p>
    <w:p w14:paraId="755C8EF8" w14:textId="77777777" w:rsidR="009A2990" w:rsidRPr="009A2990" w:rsidRDefault="0046618E" w:rsidP="00811AC5">
      <w:pPr>
        <w:pStyle w:val="PMOHeading1"/>
      </w:pPr>
      <w:bookmarkStart w:id="0" w:name="_Toc481942615"/>
      <w:r>
        <w:lastRenderedPageBreak/>
        <w:t>table of contents</w:t>
      </w:r>
      <w:bookmarkEnd w:id="0"/>
      <w:r w:rsidR="009A2990" w:rsidRPr="009A2990">
        <w:t xml:space="preserve"> </w:t>
      </w:r>
    </w:p>
    <w:p w14:paraId="7AE5AD56" w14:textId="77777777" w:rsidR="009A2990" w:rsidRPr="0046618E" w:rsidRDefault="009A2990" w:rsidP="002C7659"/>
    <w:p w14:paraId="28FB980F" w14:textId="6E499CE2" w:rsidR="009A03BA" w:rsidRPr="009A03BA" w:rsidRDefault="00AF2239">
      <w:pPr>
        <w:pStyle w:val="TOC1"/>
        <w:rPr>
          <w:bCs w:val="0"/>
          <w:caps w:val="0"/>
          <w:sz w:val="22"/>
          <w:szCs w:val="22"/>
          <w:lang w:val="en-IE" w:eastAsia="en-IE"/>
        </w:rPr>
      </w:pPr>
      <w:r w:rsidRPr="003E33A6">
        <w:fldChar w:fldCharType="begin"/>
      </w:r>
      <w:r w:rsidR="00811AC5" w:rsidRPr="003E33A6">
        <w:instrText xml:space="preserve"> TOC \h \z \t "PMO Heading 1,1,PMO Heading 2,2,PMO Heading 3,3" </w:instrText>
      </w:r>
      <w:r w:rsidRPr="003E33A6">
        <w:fldChar w:fldCharType="separate"/>
      </w:r>
      <w:hyperlink w:anchor="_Toc481942615" w:history="1">
        <w:r w:rsidR="009A03BA" w:rsidRPr="003D7898">
          <w:rPr>
            <w:rStyle w:val="Hyperlink"/>
          </w:rPr>
          <w:t>0.</w:t>
        </w:r>
        <w:r w:rsidR="009A03BA" w:rsidRPr="009A03BA">
          <w:rPr>
            <w:bCs w:val="0"/>
            <w:caps w:val="0"/>
            <w:sz w:val="22"/>
            <w:szCs w:val="22"/>
            <w:lang w:val="en-IE" w:eastAsia="en-IE"/>
          </w:rPr>
          <w:tab/>
        </w:r>
        <w:r w:rsidR="009A03BA" w:rsidRPr="003D7898">
          <w:rPr>
            <w:rStyle w:val="Hyperlink"/>
          </w:rPr>
          <w:t>table of contents</w:t>
        </w:r>
        <w:r w:rsidR="009A03BA">
          <w:rPr>
            <w:webHidden/>
          </w:rPr>
          <w:tab/>
        </w:r>
        <w:r w:rsidR="009A03BA">
          <w:rPr>
            <w:webHidden/>
          </w:rPr>
          <w:fldChar w:fldCharType="begin"/>
        </w:r>
        <w:r w:rsidR="009A03BA">
          <w:rPr>
            <w:webHidden/>
          </w:rPr>
          <w:instrText xml:space="preserve"> PAGEREF _Toc481942615 \h </w:instrText>
        </w:r>
        <w:r w:rsidR="009A03BA">
          <w:rPr>
            <w:webHidden/>
          </w:rPr>
        </w:r>
        <w:r w:rsidR="009A03BA">
          <w:rPr>
            <w:webHidden/>
          </w:rPr>
          <w:fldChar w:fldCharType="separate"/>
        </w:r>
        <w:r w:rsidR="009A03BA">
          <w:rPr>
            <w:webHidden/>
          </w:rPr>
          <w:t>2</w:t>
        </w:r>
        <w:r w:rsidR="009A03BA">
          <w:rPr>
            <w:webHidden/>
          </w:rPr>
          <w:fldChar w:fldCharType="end"/>
        </w:r>
      </w:hyperlink>
    </w:p>
    <w:p w14:paraId="5705423A" w14:textId="0431FD4C" w:rsidR="009A03BA" w:rsidRPr="009A03BA" w:rsidRDefault="009A03BA">
      <w:pPr>
        <w:pStyle w:val="TOC1"/>
        <w:rPr>
          <w:bCs w:val="0"/>
          <w:caps w:val="0"/>
          <w:sz w:val="22"/>
          <w:szCs w:val="22"/>
          <w:lang w:val="en-IE" w:eastAsia="en-IE"/>
        </w:rPr>
      </w:pPr>
      <w:hyperlink w:anchor="_Toc481942616" w:history="1">
        <w:r w:rsidRPr="003D7898">
          <w:rPr>
            <w:rStyle w:val="Hyperlink"/>
          </w:rPr>
          <w:t>1.</w:t>
        </w:r>
        <w:r w:rsidRPr="009A03BA">
          <w:rPr>
            <w:bCs w:val="0"/>
            <w:caps w:val="0"/>
            <w:sz w:val="22"/>
            <w:szCs w:val="22"/>
            <w:lang w:val="en-IE" w:eastAsia="en-IE"/>
          </w:rPr>
          <w:tab/>
        </w:r>
        <w:r w:rsidRPr="003D7898">
          <w:rPr>
            <w:rStyle w:val="Hyperlink"/>
          </w:rPr>
          <w:t>INTRODUCTION</w:t>
        </w:r>
        <w:r>
          <w:rPr>
            <w:webHidden/>
          </w:rPr>
          <w:tab/>
        </w:r>
        <w:r>
          <w:rPr>
            <w:webHidden/>
          </w:rPr>
          <w:fldChar w:fldCharType="begin"/>
        </w:r>
        <w:r>
          <w:rPr>
            <w:webHidden/>
          </w:rPr>
          <w:instrText xml:space="preserve"> PAGEREF _Toc481942616 \h </w:instrText>
        </w:r>
        <w:r>
          <w:rPr>
            <w:webHidden/>
          </w:rPr>
        </w:r>
        <w:r>
          <w:rPr>
            <w:webHidden/>
          </w:rPr>
          <w:fldChar w:fldCharType="separate"/>
        </w:r>
        <w:r>
          <w:rPr>
            <w:webHidden/>
          </w:rPr>
          <w:t>3</w:t>
        </w:r>
        <w:r>
          <w:rPr>
            <w:webHidden/>
          </w:rPr>
          <w:fldChar w:fldCharType="end"/>
        </w:r>
      </w:hyperlink>
    </w:p>
    <w:p w14:paraId="7FCA8F8C" w14:textId="53787783" w:rsidR="009A03BA" w:rsidRPr="009A03BA" w:rsidRDefault="009A03BA">
      <w:pPr>
        <w:pStyle w:val="TOC2"/>
        <w:rPr>
          <w:smallCaps w:val="0"/>
          <w:szCs w:val="22"/>
          <w:lang w:val="en-IE" w:eastAsia="en-IE"/>
        </w:rPr>
      </w:pPr>
      <w:hyperlink w:anchor="_Toc481942617" w:history="1">
        <w:r w:rsidRPr="003D7898">
          <w:rPr>
            <w:rStyle w:val="Hyperlink"/>
          </w:rPr>
          <w:t>1.1.</w:t>
        </w:r>
        <w:r w:rsidRPr="009A03BA">
          <w:rPr>
            <w:smallCaps w:val="0"/>
            <w:szCs w:val="22"/>
            <w:lang w:val="en-IE" w:eastAsia="en-IE"/>
          </w:rPr>
          <w:tab/>
        </w:r>
        <w:r w:rsidRPr="003D7898">
          <w:rPr>
            <w:rStyle w:val="Hyperlink"/>
          </w:rPr>
          <w:t>Purpose of Document</w:t>
        </w:r>
        <w:r>
          <w:rPr>
            <w:webHidden/>
          </w:rPr>
          <w:tab/>
        </w:r>
        <w:r>
          <w:rPr>
            <w:webHidden/>
          </w:rPr>
          <w:fldChar w:fldCharType="begin"/>
        </w:r>
        <w:r>
          <w:rPr>
            <w:webHidden/>
          </w:rPr>
          <w:instrText xml:space="preserve"> PAGEREF _Toc481942617 \h </w:instrText>
        </w:r>
        <w:r>
          <w:rPr>
            <w:webHidden/>
          </w:rPr>
        </w:r>
        <w:r>
          <w:rPr>
            <w:webHidden/>
          </w:rPr>
          <w:fldChar w:fldCharType="separate"/>
        </w:r>
        <w:r>
          <w:rPr>
            <w:webHidden/>
          </w:rPr>
          <w:t>3</w:t>
        </w:r>
        <w:r>
          <w:rPr>
            <w:webHidden/>
          </w:rPr>
          <w:fldChar w:fldCharType="end"/>
        </w:r>
      </w:hyperlink>
    </w:p>
    <w:p w14:paraId="18F1DDF4" w14:textId="3305BD93" w:rsidR="009A03BA" w:rsidRPr="009A03BA" w:rsidRDefault="009A03BA">
      <w:pPr>
        <w:pStyle w:val="TOC2"/>
        <w:rPr>
          <w:smallCaps w:val="0"/>
          <w:szCs w:val="22"/>
          <w:lang w:val="en-IE" w:eastAsia="en-IE"/>
        </w:rPr>
      </w:pPr>
      <w:hyperlink w:anchor="_Toc481942618" w:history="1">
        <w:r w:rsidRPr="003D7898">
          <w:rPr>
            <w:rStyle w:val="Hyperlink"/>
          </w:rPr>
          <w:t>1.2.</w:t>
        </w:r>
        <w:r w:rsidRPr="009A03BA">
          <w:rPr>
            <w:smallCaps w:val="0"/>
            <w:szCs w:val="22"/>
            <w:lang w:val="en-IE" w:eastAsia="en-IE"/>
          </w:rPr>
          <w:tab/>
        </w:r>
        <w:r w:rsidRPr="003D7898">
          <w:rPr>
            <w:rStyle w:val="Hyperlink"/>
          </w:rPr>
          <w:t>Scope of project</w:t>
        </w:r>
        <w:r>
          <w:rPr>
            <w:webHidden/>
          </w:rPr>
          <w:tab/>
        </w:r>
        <w:r>
          <w:rPr>
            <w:webHidden/>
          </w:rPr>
          <w:fldChar w:fldCharType="begin"/>
        </w:r>
        <w:r>
          <w:rPr>
            <w:webHidden/>
          </w:rPr>
          <w:instrText xml:space="preserve"> PAGEREF _Toc481942618 \h </w:instrText>
        </w:r>
        <w:r>
          <w:rPr>
            <w:webHidden/>
          </w:rPr>
        </w:r>
        <w:r>
          <w:rPr>
            <w:webHidden/>
          </w:rPr>
          <w:fldChar w:fldCharType="separate"/>
        </w:r>
        <w:r>
          <w:rPr>
            <w:webHidden/>
          </w:rPr>
          <w:t>3</w:t>
        </w:r>
        <w:r>
          <w:rPr>
            <w:webHidden/>
          </w:rPr>
          <w:fldChar w:fldCharType="end"/>
        </w:r>
      </w:hyperlink>
    </w:p>
    <w:p w14:paraId="11DCA94B" w14:textId="56B1908D" w:rsidR="009A03BA" w:rsidRPr="009A03BA" w:rsidRDefault="009A03BA">
      <w:pPr>
        <w:pStyle w:val="TOC1"/>
        <w:rPr>
          <w:bCs w:val="0"/>
          <w:caps w:val="0"/>
          <w:sz w:val="22"/>
          <w:szCs w:val="22"/>
          <w:lang w:val="en-IE" w:eastAsia="en-IE"/>
        </w:rPr>
      </w:pPr>
      <w:hyperlink w:anchor="_Toc481942619" w:history="1">
        <w:r w:rsidRPr="003D7898">
          <w:rPr>
            <w:rStyle w:val="Hyperlink"/>
          </w:rPr>
          <w:t>2.</w:t>
        </w:r>
        <w:r w:rsidRPr="009A03BA">
          <w:rPr>
            <w:bCs w:val="0"/>
            <w:caps w:val="0"/>
            <w:sz w:val="22"/>
            <w:szCs w:val="22"/>
            <w:lang w:val="en-IE" w:eastAsia="en-IE"/>
          </w:rPr>
          <w:tab/>
        </w:r>
        <w:r w:rsidRPr="003D7898">
          <w:rPr>
            <w:rStyle w:val="Hyperlink"/>
          </w:rPr>
          <w:t>Accessibility</w:t>
        </w:r>
        <w:r>
          <w:rPr>
            <w:webHidden/>
          </w:rPr>
          <w:tab/>
        </w:r>
        <w:r>
          <w:rPr>
            <w:webHidden/>
          </w:rPr>
          <w:fldChar w:fldCharType="begin"/>
        </w:r>
        <w:r>
          <w:rPr>
            <w:webHidden/>
          </w:rPr>
          <w:instrText xml:space="preserve"> PAGEREF _Toc481942619 \h </w:instrText>
        </w:r>
        <w:r>
          <w:rPr>
            <w:webHidden/>
          </w:rPr>
        </w:r>
        <w:r>
          <w:rPr>
            <w:webHidden/>
          </w:rPr>
          <w:fldChar w:fldCharType="separate"/>
        </w:r>
        <w:r>
          <w:rPr>
            <w:webHidden/>
          </w:rPr>
          <w:t>4</w:t>
        </w:r>
        <w:r>
          <w:rPr>
            <w:webHidden/>
          </w:rPr>
          <w:fldChar w:fldCharType="end"/>
        </w:r>
      </w:hyperlink>
    </w:p>
    <w:p w14:paraId="595758F1" w14:textId="64C73B82" w:rsidR="009A03BA" w:rsidRPr="009A03BA" w:rsidRDefault="009A03BA">
      <w:pPr>
        <w:pStyle w:val="TOC2"/>
        <w:rPr>
          <w:smallCaps w:val="0"/>
          <w:szCs w:val="22"/>
          <w:lang w:val="en-IE" w:eastAsia="en-IE"/>
        </w:rPr>
      </w:pPr>
      <w:hyperlink w:anchor="_Toc481942620" w:history="1">
        <w:r w:rsidRPr="003D7898">
          <w:rPr>
            <w:rStyle w:val="Hyperlink"/>
          </w:rPr>
          <w:t>2.1.</w:t>
        </w:r>
        <w:r w:rsidRPr="009A03BA">
          <w:rPr>
            <w:smallCaps w:val="0"/>
            <w:szCs w:val="22"/>
            <w:lang w:val="en-IE" w:eastAsia="en-IE"/>
          </w:rPr>
          <w:tab/>
        </w:r>
        <w:r w:rsidRPr="003D7898">
          <w:rPr>
            <w:rStyle w:val="Hyperlink"/>
          </w:rPr>
          <w:t>Website Layout</w:t>
        </w:r>
        <w:r>
          <w:rPr>
            <w:webHidden/>
          </w:rPr>
          <w:tab/>
        </w:r>
        <w:r>
          <w:rPr>
            <w:webHidden/>
          </w:rPr>
          <w:fldChar w:fldCharType="begin"/>
        </w:r>
        <w:r>
          <w:rPr>
            <w:webHidden/>
          </w:rPr>
          <w:instrText xml:space="preserve"> PAGEREF _Toc481942620 \h </w:instrText>
        </w:r>
        <w:r>
          <w:rPr>
            <w:webHidden/>
          </w:rPr>
        </w:r>
        <w:r>
          <w:rPr>
            <w:webHidden/>
          </w:rPr>
          <w:fldChar w:fldCharType="separate"/>
        </w:r>
        <w:r>
          <w:rPr>
            <w:webHidden/>
          </w:rPr>
          <w:t>4</w:t>
        </w:r>
        <w:r>
          <w:rPr>
            <w:webHidden/>
          </w:rPr>
          <w:fldChar w:fldCharType="end"/>
        </w:r>
      </w:hyperlink>
    </w:p>
    <w:p w14:paraId="06FC0652" w14:textId="4BFBADBA" w:rsidR="009A03BA" w:rsidRPr="009A03BA" w:rsidRDefault="009A03BA">
      <w:pPr>
        <w:pStyle w:val="TOC2"/>
        <w:rPr>
          <w:smallCaps w:val="0"/>
          <w:szCs w:val="22"/>
          <w:lang w:val="en-IE" w:eastAsia="en-IE"/>
        </w:rPr>
      </w:pPr>
      <w:hyperlink w:anchor="_Toc481942621" w:history="1">
        <w:r w:rsidRPr="003D7898">
          <w:rPr>
            <w:rStyle w:val="Hyperlink"/>
          </w:rPr>
          <w:t>2.2.</w:t>
        </w:r>
        <w:r w:rsidRPr="009A03BA">
          <w:rPr>
            <w:smallCaps w:val="0"/>
            <w:szCs w:val="22"/>
            <w:lang w:val="en-IE" w:eastAsia="en-IE"/>
          </w:rPr>
          <w:tab/>
        </w:r>
        <w:r w:rsidRPr="003D7898">
          <w:rPr>
            <w:rStyle w:val="Hyperlink"/>
          </w:rPr>
          <w:t>Skip Navigation</w:t>
        </w:r>
        <w:r>
          <w:rPr>
            <w:webHidden/>
          </w:rPr>
          <w:tab/>
        </w:r>
        <w:r>
          <w:rPr>
            <w:webHidden/>
          </w:rPr>
          <w:fldChar w:fldCharType="begin"/>
        </w:r>
        <w:r>
          <w:rPr>
            <w:webHidden/>
          </w:rPr>
          <w:instrText xml:space="preserve"> PAGEREF _Toc481942621 \h </w:instrText>
        </w:r>
        <w:r>
          <w:rPr>
            <w:webHidden/>
          </w:rPr>
        </w:r>
        <w:r>
          <w:rPr>
            <w:webHidden/>
          </w:rPr>
          <w:fldChar w:fldCharType="separate"/>
        </w:r>
        <w:r>
          <w:rPr>
            <w:webHidden/>
          </w:rPr>
          <w:t>4</w:t>
        </w:r>
        <w:r>
          <w:rPr>
            <w:webHidden/>
          </w:rPr>
          <w:fldChar w:fldCharType="end"/>
        </w:r>
      </w:hyperlink>
    </w:p>
    <w:p w14:paraId="0D8B396E" w14:textId="687142AF" w:rsidR="009A03BA" w:rsidRPr="009A03BA" w:rsidRDefault="009A03BA">
      <w:pPr>
        <w:pStyle w:val="TOC2"/>
        <w:rPr>
          <w:smallCaps w:val="0"/>
          <w:szCs w:val="22"/>
          <w:lang w:val="en-IE" w:eastAsia="en-IE"/>
        </w:rPr>
      </w:pPr>
      <w:hyperlink w:anchor="_Toc481942622" w:history="1">
        <w:r w:rsidRPr="003D7898">
          <w:rPr>
            <w:rStyle w:val="Hyperlink"/>
          </w:rPr>
          <w:t>2.3.</w:t>
        </w:r>
        <w:r w:rsidRPr="009A03BA">
          <w:rPr>
            <w:smallCaps w:val="0"/>
            <w:szCs w:val="22"/>
            <w:lang w:val="en-IE" w:eastAsia="en-IE"/>
          </w:rPr>
          <w:tab/>
        </w:r>
        <w:r w:rsidRPr="003D7898">
          <w:rPr>
            <w:rStyle w:val="Hyperlink"/>
          </w:rPr>
          <w:t>ARIA Landmark roles</w:t>
        </w:r>
        <w:r>
          <w:rPr>
            <w:webHidden/>
          </w:rPr>
          <w:tab/>
        </w:r>
        <w:r>
          <w:rPr>
            <w:webHidden/>
          </w:rPr>
          <w:fldChar w:fldCharType="begin"/>
        </w:r>
        <w:r>
          <w:rPr>
            <w:webHidden/>
          </w:rPr>
          <w:instrText xml:space="preserve"> PAGEREF _Toc481942622 \h </w:instrText>
        </w:r>
        <w:r>
          <w:rPr>
            <w:webHidden/>
          </w:rPr>
        </w:r>
        <w:r>
          <w:rPr>
            <w:webHidden/>
          </w:rPr>
          <w:fldChar w:fldCharType="separate"/>
        </w:r>
        <w:r>
          <w:rPr>
            <w:webHidden/>
          </w:rPr>
          <w:t>4</w:t>
        </w:r>
        <w:r>
          <w:rPr>
            <w:webHidden/>
          </w:rPr>
          <w:fldChar w:fldCharType="end"/>
        </w:r>
      </w:hyperlink>
    </w:p>
    <w:p w14:paraId="3126E8EF" w14:textId="379A5A27" w:rsidR="009A03BA" w:rsidRPr="009A03BA" w:rsidRDefault="009A03BA">
      <w:pPr>
        <w:pStyle w:val="TOC2"/>
        <w:rPr>
          <w:smallCaps w:val="0"/>
          <w:szCs w:val="22"/>
          <w:lang w:val="en-IE" w:eastAsia="en-IE"/>
        </w:rPr>
      </w:pPr>
      <w:hyperlink w:anchor="_Toc481942623" w:history="1">
        <w:r w:rsidRPr="003D7898">
          <w:rPr>
            <w:rStyle w:val="Hyperlink"/>
          </w:rPr>
          <w:t>2.4.</w:t>
        </w:r>
        <w:r w:rsidRPr="009A03BA">
          <w:rPr>
            <w:smallCaps w:val="0"/>
            <w:szCs w:val="22"/>
            <w:lang w:val="en-IE" w:eastAsia="en-IE"/>
          </w:rPr>
          <w:tab/>
        </w:r>
        <w:r w:rsidRPr="003D7898">
          <w:rPr>
            <w:rStyle w:val="Hyperlink"/>
          </w:rPr>
          <w:t>Images and Alt descriptions</w:t>
        </w:r>
        <w:r>
          <w:rPr>
            <w:webHidden/>
          </w:rPr>
          <w:tab/>
        </w:r>
        <w:r>
          <w:rPr>
            <w:webHidden/>
          </w:rPr>
          <w:fldChar w:fldCharType="begin"/>
        </w:r>
        <w:r>
          <w:rPr>
            <w:webHidden/>
          </w:rPr>
          <w:instrText xml:space="preserve"> PAGEREF _Toc481942623 \h </w:instrText>
        </w:r>
        <w:r>
          <w:rPr>
            <w:webHidden/>
          </w:rPr>
        </w:r>
        <w:r>
          <w:rPr>
            <w:webHidden/>
          </w:rPr>
          <w:fldChar w:fldCharType="separate"/>
        </w:r>
        <w:r>
          <w:rPr>
            <w:webHidden/>
          </w:rPr>
          <w:t>5</w:t>
        </w:r>
        <w:r>
          <w:rPr>
            <w:webHidden/>
          </w:rPr>
          <w:fldChar w:fldCharType="end"/>
        </w:r>
      </w:hyperlink>
    </w:p>
    <w:p w14:paraId="3CC2E69A" w14:textId="11F1A5F2" w:rsidR="009A03BA" w:rsidRPr="009A03BA" w:rsidRDefault="009A03BA">
      <w:pPr>
        <w:pStyle w:val="TOC2"/>
        <w:rPr>
          <w:smallCaps w:val="0"/>
          <w:szCs w:val="22"/>
          <w:lang w:val="en-IE" w:eastAsia="en-IE"/>
        </w:rPr>
      </w:pPr>
      <w:hyperlink w:anchor="_Toc481942624" w:history="1">
        <w:r w:rsidRPr="003D7898">
          <w:rPr>
            <w:rStyle w:val="Hyperlink"/>
          </w:rPr>
          <w:t>2.5.</w:t>
        </w:r>
        <w:r w:rsidRPr="009A03BA">
          <w:rPr>
            <w:smallCaps w:val="0"/>
            <w:szCs w:val="22"/>
            <w:lang w:val="en-IE" w:eastAsia="en-IE"/>
          </w:rPr>
          <w:tab/>
        </w:r>
        <w:r w:rsidRPr="003D7898">
          <w:rPr>
            <w:rStyle w:val="Hyperlink"/>
          </w:rPr>
          <w:t>Navigation Bar, Table &amp; Forms</w:t>
        </w:r>
        <w:r>
          <w:rPr>
            <w:webHidden/>
          </w:rPr>
          <w:tab/>
        </w:r>
        <w:r>
          <w:rPr>
            <w:webHidden/>
          </w:rPr>
          <w:fldChar w:fldCharType="begin"/>
        </w:r>
        <w:r>
          <w:rPr>
            <w:webHidden/>
          </w:rPr>
          <w:instrText xml:space="preserve"> PAGEREF _Toc481942624 \h </w:instrText>
        </w:r>
        <w:r>
          <w:rPr>
            <w:webHidden/>
          </w:rPr>
        </w:r>
        <w:r>
          <w:rPr>
            <w:webHidden/>
          </w:rPr>
          <w:fldChar w:fldCharType="separate"/>
        </w:r>
        <w:r>
          <w:rPr>
            <w:webHidden/>
          </w:rPr>
          <w:t>5</w:t>
        </w:r>
        <w:r>
          <w:rPr>
            <w:webHidden/>
          </w:rPr>
          <w:fldChar w:fldCharType="end"/>
        </w:r>
      </w:hyperlink>
    </w:p>
    <w:p w14:paraId="1C156A41" w14:textId="43BF1D58" w:rsidR="009A03BA" w:rsidRPr="009A03BA" w:rsidRDefault="009A03BA">
      <w:pPr>
        <w:pStyle w:val="TOC3"/>
        <w:rPr>
          <w:i w:val="0"/>
          <w:iCs w:val="0"/>
          <w:sz w:val="22"/>
          <w:szCs w:val="22"/>
          <w:lang w:val="en-IE" w:eastAsia="en-IE"/>
        </w:rPr>
      </w:pPr>
      <w:hyperlink w:anchor="_Toc481942625" w:history="1">
        <w:r w:rsidRPr="003D7898">
          <w:rPr>
            <w:rStyle w:val="Hyperlink"/>
          </w:rPr>
          <w:t>2.5.1.</w:t>
        </w:r>
        <w:r w:rsidRPr="009A03BA">
          <w:rPr>
            <w:i w:val="0"/>
            <w:iCs w:val="0"/>
            <w:sz w:val="22"/>
            <w:szCs w:val="22"/>
            <w:lang w:val="en-IE" w:eastAsia="en-IE"/>
          </w:rPr>
          <w:tab/>
        </w:r>
        <w:r w:rsidRPr="003D7898">
          <w:rPr>
            <w:rStyle w:val="Hyperlink"/>
          </w:rPr>
          <w:t>Navigation bar – all pages</w:t>
        </w:r>
        <w:r>
          <w:rPr>
            <w:webHidden/>
          </w:rPr>
          <w:tab/>
        </w:r>
        <w:r>
          <w:rPr>
            <w:webHidden/>
          </w:rPr>
          <w:fldChar w:fldCharType="begin"/>
        </w:r>
        <w:r>
          <w:rPr>
            <w:webHidden/>
          </w:rPr>
          <w:instrText xml:space="preserve"> PAGEREF _Toc481942625 \h </w:instrText>
        </w:r>
        <w:r>
          <w:rPr>
            <w:webHidden/>
          </w:rPr>
        </w:r>
        <w:r>
          <w:rPr>
            <w:webHidden/>
          </w:rPr>
          <w:fldChar w:fldCharType="separate"/>
        </w:r>
        <w:r>
          <w:rPr>
            <w:webHidden/>
          </w:rPr>
          <w:t>5</w:t>
        </w:r>
        <w:r>
          <w:rPr>
            <w:webHidden/>
          </w:rPr>
          <w:fldChar w:fldCharType="end"/>
        </w:r>
      </w:hyperlink>
    </w:p>
    <w:p w14:paraId="7C99FDF3" w14:textId="7000EF1C" w:rsidR="009A03BA" w:rsidRPr="009A03BA" w:rsidRDefault="009A03BA">
      <w:pPr>
        <w:pStyle w:val="TOC3"/>
        <w:rPr>
          <w:i w:val="0"/>
          <w:iCs w:val="0"/>
          <w:sz w:val="22"/>
          <w:szCs w:val="22"/>
          <w:lang w:val="en-IE" w:eastAsia="en-IE"/>
        </w:rPr>
      </w:pPr>
      <w:hyperlink w:anchor="_Toc481942626" w:history="1">
        <w:r w:rsidRPr="003D7898">
          <w:rPr>
            <w:rStyle w:val="Hyperlink"/>
          </w:rPr>
          <w:t>2.5.2.</w:t>
        </w:r>
        <w:r w:rsidRPr="009A03BA">
          <w:rPr>
            <w:i w:val="0"/>
            <w:iCs w:val="0"/>
            <w:sz w:val="22"/>
            <w:szCs w:val="22"/>
            <w:lang w:val="en-IE" w:eastAsia="en-IE"/>
          </w:rPr>
          <w:tab/>
        </w:r>
        <w:r w:rsidRPr="003D7898">
          <w:rPr>
            <w:rStyle w:val="Hyperlink"/>
          </w:rPr>
          <w:t>Table – Ellen_Rooms.html</w:t>
        </w:r>
        <w:r>
          <w:rPr>
            <w:webHidden/>
          </w:rPr>
          <w:tab/>
        </w:r>
        <w:r>
          <w:rPr>
            <w:webHidden/>
          </w:rPr>
          <w:fldChar w:fldCharType="begin"/>
        </w:r>
        <w:r>
          <w:rPr>
            <w:webHidden/>
          </w:rPr>
          <w:instrText xml:space="preserve"> PAGEREF _Toc481942626 \h </w:instrText>
        </w:r>
        <w:r>
          <w:rPr>
            <w:webHidden/>
          </w:rPr>
        </w:r>
        <w:r>
          <w:rPr>
            <w:webHidden/>
          </w:rPr>
          <w:fldChar w:fldCharType="separate"/>
        </w:r>
        <w:r>
          <w:rPr>
            <w:webHidden/>
          </w:rPr>
          <w:t>5</w:t>
        </w:r>
        <w:r>
          <w:rPr>
            <w:webHidden/>
          </w:rPr>
          <w:fldChar w:fldCharType="end"/>
        </w:r>
      </w:hyperlink>
    </w:p>
    <w:p w14:paraId="3AB05847" w14:textId="6C531A99" w:rsidR="009A03BA" w:rsidRPr="009A03BA" w:rsidRDefault="009A03BA">
      <w:pPr>
        <w:pStyle w:val="TOC3"/>
        <w:rPr>
          <w:i w:val="0"/>
          <w:iCs w:val="0"/>
          <w:sz w:val="22"/>
          <w:szCs w:val="22"/>
          <w:lang w:val="en-IE" w:eastAsia="en-IE"/>
        </w:rPr>
      </w:pPr>
      <w:hyperlink w:anchor="_Toc481942627" w:history="1">
        <w:r w:rsidRPr="003D7898">
          <w:rPr>
            <w:rStyle w:val="Hyperlink"/>
          </w:rPr>
          <w:t>2.5.3.</w:t>
        </w:r>
        <w:r w:rsidRPr="009A03BA">
          <w:rPr>
            <w:i w:val="0"/>
            <w:iCs w:val="0"/>
            <w:sz w:val="22"/>
            <w:szCs w:val="22"/>
            <w:lang w:val="en-IE" w:eastAsia="en-IE"/>
          </w:rPr>
          <w:tab/>
        </w:r>
        <w:r w:rsidRPr="003D7898">
          <w:rPr>
            <w:rStyle w:val="Hyperlink"/>
          </w:rPr>
          <w:t>Forms – Contact form &amp; Booking forms</w:t>
        </w:r>
        <w:r>
          <w:rPr>
            <w:webHidden/>
          </w:rPr>
          <w:tab/>
        </w:r>
        <w:r>
          <w:rPr>
            <w:webHidden/>
          </w:rPr>
          <w:fldChar w:fldCharType="begin"/>
        </w:r>
        <w:r>
          <w:rPr>
            <w:webHidden/>
          </w:rPr>
          <w:instrText xml:space="preserve"> PAGEREF _Toc481942627 \h </w:instrText>
        </w:r>
        <w:r>
          <w:rPr>
            <w:webHidden/>
          </w:rPr>
        </w:r>
        <w:r>
          <w:rPr>
            <w:webHidden/>
          </w:rPr>
          <w:fldChar w:fldCharType="separate"/>
        </w:r>
        <w:r>
          <w:rPr>
            <w:webHidden/>
          </w:rPr>
          <w:t>5</w:t>
        </w:r>
        <w:r>
          <w:rPr>
            <w:webHidden/>
          </w:rPr>
          <w:fldChar w:fldCharType="end"/>
        </w:r>
      </w:hyperlink>
    </w:p>
    <w:p w14:paraId="1A375F28" w14:textId="27D4A809" w:rsidR="009A03BA" w:rsidRPr="009A03BA" w:rsidRDefault="009A03BA">
      <w:pPr>
        <w:pStyle w:val="TOC1"/>
        <w:rPr>
          <w:bCs w:val="0"/>
          <w:caps w:val="0"/>
          <w:sz w:val="22"/>
          <w:szCs w:val="22"/>
          <w:lang w:val="en-IE" w:eastAsia="en-IE"/>
        </w:rPr>
      </w:pPr>
      <w:hyperlink w:anchor="_Toc481942628" w:history="1">
        <w:r w:rsidRPr="003D7898">
          <w:rPr>
            <w:rStyle w:val="Hyperlink"/>
          </w:rPr>
          <w:t>3.</w:t>
        </w:r>
        <w:r w:rsidRPr="009A03BA">
          <w:rPr>
            <w:bCs w:val="0"/>
            <w:caps w:val="0"/>
            <w:sz w:val="22"/>
            <w:szCs w:val="22"/>
            <w:lang w:val="en-IE" w:eastAsia="en-IE"/>
          </w:rPr>
          <w:tab/>
        </w:r>
        <w:r w:rsidRPr="003D7898">
          <w:rPr>
            <w:rStyle w:val="Hyperlink"/>
          </w:rPr>
          <w:t>Search Engine Optimisation</w:t>
        </w:r>
        <w:r>
          <w:rPr>
            <w:webHidden/>
          </w:rPr>
          <w:tab/>
        </w:r>
        <w:r>
          <w:rPr>
            <w:webHidden/>
          </w:rPr>
          <w:fldChar w:fldCharType="begin"/>
        </w:r>
        <w:r>
          <w:rPr>
            <w:webHidden/>
          </w:rPr>
          <w:instrText xml:space="preserve"> PAGEREF _Toc481942628 \h </w:instrText>
        </w:r>
        <w:r>
          <w:rPr>
            <w:webHidden/>
          </w:rPr>
        </w:r>
        <w:r>
          <w:rPr>
            <w:webHidden/>
          </w:rPr>
          <w:fldChar w:fldCharType="separate"/>
        </w:r>
        <w:r>
          <w:rPr>
            <w:webHidden/>
          </w:rPr>
          <w:t>6</w:t>
        </w:r>
        <w:r>
          <w:rPr>
            <w:webHidden/>
          </w:rPr>
          <w:fldChar w:fldCharType="end"/>
        </w:r>
      </w:hyperlink>
    </w:p>
    <w:p w14:paraId="594A4052" w14:textId="719F69E1" w:rsidR="009A03BA" w:rsidRPr="009A03BA" w:rsidRDefault="009A03BA">
      <w:pPr>
        <w:pStyle w:val="TOC2"/>
        <w:rPr>
          <w:smallCaps w:val="0"/>
          <w:szCs w:val="22"/>
          <w:lang w:val="en-IE" w:eastAsia="en-IE"/>
        </w:rPr>
      </w:pPr>
      <w:hyperlink w:anchor="_Toc481942629" w:history="1">
        <w:r w:rsidRPr="003D7898">
          <w:rPr>
            <w:rStyle w:val="Hyperlink"/>
          </w:rPr>
          <w:t>3.1.</w:t>
        </w:r>
        <w:r w:rsidRPr="009A03BA">
          <w:rPr>
            <w:smallCaps w:val="0"/>
            <w:szCs w:val="22"/>
            <w:lang w:val="en-IE" w:eastAsia="en-IE"/>
          </w:rPr>
          <w:tab/>
        </w:r>
        <w:r w:rsidRPr="003D7898">
          <w:rPr>
            <w:rStyle w:val="Hyperlink"/>
          </w:rPr>
          <w:t>Page Titles &amp; Description Meta Tag</w:t>
        </w:r>
        <w:r>
          <w:rPr>
            <w:webHidden/>
          </w:rPr>
          <w:tab/>
        </w:r>
        <w:r>
          <w:rPr>
            <w:webHidden/>
          </w:rPr>
          <w:fldChar w:fldCharType="begin"/>
        </w:r>
        <w:r>
          <w:rPr>
            <w:webHidden/>
          </w:rPr>
          <w:instrText xml:space="preserve"> PAGEREF _Toc481942629 \h </w:instrText>
        </w:r>
        <w:r>
          <w:rPr>
            <w:webHidden/>
          </w:rPr>
        </w:r>
        <w:r>
          <w:rPr>
            <w:webHidden/>
          </w:rPr>
          <w:fldChar w:fldCharType="separate"/>
        </w:r>
        <w:r>
          <w:rPr>
            <w:webHidden/>
          </w:rPr>
          <w:t>6</w:t>
        </w:r>
        <w:r>
          <w:rPr>
            <w:webHidden/>
          </w:rPr>
          <w:fldChar w:fldCharType="end"/>
        </w:r>
      </w:hyperlink>
    </w:p>
    <w:p w14:paraId="10926BE0" w14:textId="54578CCA" w:rsidR="009A03BA" w:rsidRPr="009A03BA" w:rsidRDefault="009A03BA">
      <w:pPr>
        <w:pStyle w:val="TOC2"/>
        <w:rPr>
          <w:smallCaps w:val="0"/>
          <w:szCs w:val="22"/>
          <w:lang w:val="en-IE" w:eastAsia="en-IE"/>
        </w:rPr>
      </w:pPr>
      <w:hyperlink w:anchor="_Toc481942630" w:history="1">
        <w:r w:rsidRPr="003D7898">
          <w:rPr>
            <w:rStyle w:val="Hyperlink"/>
          </w:rPr>
          <w:t>3.2.</w:t>
        </w:r>
        <w:r w:rsidRPr="009A03BA">
          <w:rPr>
            <w:smallCaps w:val="0"/>
            <w:szCs w:val="22"/>
            <w:lang w:val="en-IE" w:eastAsia="en-IE"/>
          </w:rPr>
          <w:tab/>
        </w:r>
        <w:r w:rsidRPr="003D7898">
          <w:rPr>
            <w:rStyle w:val="Hyperlink"/>
          </w:rPr>
          <w:t>Keywords &amp; Favicon</w:t>
        </w:r>
        <w:r>
          <w:rPr>
            <w:webHidden/>
          </w:rPr>
          <w:tab/>
        </w:r>
        <w:r>
          <w:rPr>
            <w:webHidden/>
          </w:rPr>
          <w:fldChar w:fldCharType="begin"/>
        </w:r>
        <w:r>
          <w:rPr>
            <w:webHidden/>
          </w:rPr>
          <w:instrText xml:space="preserve"> PAGEREF _Toc481942630 \h </w:instrText>
        </w:r>
        <w:r>
          <w:rPr>
            <w:webHidden/>
          </w:rPr>
        </w:r>
        <w:r>
          <w:rPr>
            <w:webHidden/>
          </w:rPr>
          <w:fldChar w:fldCharType="separate"/>
        </w:r>
        <w:r>
          <w:rPr>
            <w:webHidden/>
          </w:rPr>
          <w:t>6</w:t>
        </w:r>
        <w:r>
          <w:rPr>
            <w:webHidden/>
          </w:rPr>
          <w:fldChar w:fldCharType="end"/>
        </w:r>
      </w:hyperlink>
    </w:p>
    <w:p w14:paraId="5C411AEF" w14:textId="2B8B1EE5" w:rsidR="009A03BA" w:rsidRPr="009A03BA" w:rsidRDefault="009A03BA">
      <w:pPr>
        <w:pStyle w:val="TOC2"/>
        <w:rPr>
          <w:smallCaps w:val="0"/>
          <w:szCs w:val="22"/>
          <w:lang w:val="en-IE" w:eastAsia="en-IE"/>
        </w:rPr>
      </w:pPr>
      <w:hyperlink w:anchor="_Toc481942631" w:history="1">
        <w:r w:rsidRPr="003D7898">
          <w:rPr>
            <w:rStyle w:val="Hyperlink"/>
          </w:rPr>
          <w:t>3.3.</w:t>
        </w:r>
        <w:r w:rsidRPr="009A03BA">
          <w:rPr>
            <w:smallCaps w:val="0"/>
            <w:szCs w:val="22"/>
            <w:lang w:val="en-IE" w:eastAsia="en-IE"/>
          </w:rPr>
          <w:tab/>
        </w:r>
        <w:r w:rsidRPr="003D7898">
          <w:rPr>
            <w:rStyle w:val="Hyperlink"/>
          </w:rPr>
          <w:t>Structural Tags</w:t>
        </w:r>
        <w:r>
          <w:rPr>
            <w:webHidden/>
          </w:rPr>
          <w:tab/>
        </w:r>
        <w:r>
          <w:rPr>
            <w:webHidden/>
          </w:rPr>
          <w:fldChar w:fldCharType="begin"/>
        </w:r>
        <w:r>
          <w:rPr>
            <w:webHidden/>
          </w:rPr>
          <w:instrText xml:space="preserve"> PAGEREF _Toc481942631 \h </w:instrText>
        </w:r>
        <w:r>
          <w:rPr>
            <w:webHidden/>
          </w:rPr>
        </w:r>
        <w:r>
          <w:rPr>
            <w:webHidden/>
          </w:rPr>
          <w:fldChar w:fldCharType="separate"/>
        </w:r>
        <w:r>
          <w:rPr>
            <w:webHidden/>
          </w:rPr>
          <w:t>6</w:t>
        </w:r>
        <w:r>
          <w:rPr>
            <w:webHidden/>
          </w:rPr>
          <w:fldChar w:fldCharType="end"/>
        </w:r>
      </w:hyperlink>
    </w:p>
    <w:p w14:paraId="48B32342" w14:textId="6DE9AA10" w:rsidR="009A03BA" w:rsidRPr="009A03BA" w:rsidRDefault="009A03BA">
      <w:pPr>
        <w:pStyle w:val="TOC2"/>
        <w:rPr>
          <w:smallCaps w:val="0"/>
          <w:szCs w:val="22"/>
          <w:lang w:val="en-IE" w:eastAsia="en-IE"/>
        </w:rPr>
      </w:pPr>
      <w:hyperlink w:anchor="_Toc481942632" w:history="1">
        <w:r w:rsidRPr="003D7898">
          <w:rPr>
            <w:rStyle w:val="Hyperlink"/>
          </w:rPr>
          <w:t>3.4.</w:t>
        </w:r>
        <w:r w:rsidRPr="009A03BA">
          <w:rPr>
            <w:smallCaps w:val="0"/>
            <w:szCs w:val="22"/>
            <w:lang w:val="en-IE" w:eastAsia="en-IE"/>
          </w:rPr>
          <w:tab/>
        </w:r>
        <w:r w:rsidRPr="003D7898">
          <w:rPr>
            <w:rStyle w:val="Hyperlink"/>
          </w:rPr>
          <w:t>HTML Site Map &amp; Navigation</w:t>
        </w:r>
        <w:r>
          <w:rPr>
            <w:webHidden/>
          </w:rPr>
          <w:tab/>
        </w:r>
        <w:r>
          <w:rPr>
            <w:webHidden/>
          </w:rPr>
          <w:fldChar w:fldCharType="begin"/>
        </w:r>
        <w:r>
          <w:rPr>
            <w:webHidden/>
          </w:rPr>
          <w:instrText xml:space="preserve"> PAGEREF _Toc481942632 \h </w:instrText>
        </w:r>
        <w:r>
          <w:rPr>
            <w:webHidden/>
          </w:rPr>
        </w:r>
        <w:r>
          <w:rPr>
            <w:webHidden/>
          </w:rPr>
          <w:fldChar w:fldCharType="separate"/>
        </w:r>
        <w:r>
          <w:rPr>
            <w:webHidden/>
          </w:rPr>
          <w:t>6</w:t>
        </w:r>
        <w:r>
          <w:rPr>
            <w:webHidden/>
          </w:rPr>
          <w:fldChar w:fldCharType="end"/>
        </w:r>
      </w:hyperlink>
    </w:p>
    <w:p w14:paraId="1B5C6C0D" w14:textId="2E2E124B" w:rsidR="009A03BA" w:rsidRPr="009A03BA" w:rsidRDefault="009A03BA">
      <w:pPr>
        <w:pStyle w:val="TOC2"/>
        <w:rPr>
          <w:smallCaps w:val="0"/>
          <w:szCs w:val="22"/>
          <w:lang w:val="en-IE" w:eastAsia="en-IE"/>
        </w:rPr>
      </w:pPr>
      <w:hyperlink w:anchor="_Toc481942633" w:history="1">
        <w:r w:rsidRPr="003D7898">
          <w:rPr>
            <w:rStyle w:val="Hyperlink"/>
          </w:rPr>
          <w:t>3.5.</w:t>
        </w:r>
        <w:r w:rsidRPr="009A03BA">
          <w:rPr>
            <w:smallCaps w:val="0"/>
            <w:szCs w:val="22"/>
            <w:lang w:val="en-IE" w:eastAsia="en-IE"/>
          </w:rPr>
          <w:tab/>
        </w:r>
        <w:r w:rsidRPr="003D7898">
          <w:rPr>
            <w:rStyle w:val="Hyperlink"/>
          </w:rPr>
          <w:t>Hyperlinks</w:t>
        </w:r>
        <w:r>
          <w:rPr>
            <w:webHidden/>
          </w:rPr>
          <w:tab/>
        </w:r>
        <w:r>
          <w:rPr>
            <w:webHidden/>
          </w:rPr>
          <w:fldChar w:fldCharType="begin"/>
        </w:r>
        <w:r>
          <w:rPr>
            <w:webHidden/>
          </w:rPr>
          <w:instrText xml:space="preserve"> PAGEREF _Toc481942633 \h </w:instrText>
        </w:r>
        <w:r>
          <w:rPr>
            <w:webHidden/>
          </w:rPr>
        </w:r>
        <w:r>
          <w:rPr>
            <w:webHidden/>
          </w:rPr>
          <w:fldChar w:fldCharType="separate"/>
        </w:r>
        <w:r>
          <w:rPr>
            <w:webHidden/>
          </w:rPr>
          <w:t>6</w:t>
        </w:r>
        <w:r>
          <w:rPr>
            <w:webHidden/>
          </w:rPr>
          <w:fldChar w:fldCharType="end"/>
        </w:r>
      </w:hyperlink>
    </w:p>
    <w:p w14:paraId="43A9F6BB" w14:textId="48988704" w:rsidR="009A03BA" w:rsidRPr="009A03BA" w:rsidRDefault="009A03BA">
      <w:pPr>
        <w:pStyle w:val="TOC2"/>
        <w:rPr>
          <w:smallCaps w:val="0"/>
          <w:szCs w:val="22"/>
          <w:lang w:val="en-IE" w:eastAsia="en-IE"/>
        </w:rPr>
      </w:pPr>
      <w:hyperlink w:anchor="_Toc481942634" w:history="1">
        <w:r w:rsidRPr="003D7898">
          <w:rPr>
            <w:rStyle w:val="Hyperlink"/>
          </w:rPr>
          <w:t>3.6.</w:t>
        </w:r>
        <w:r w:rsidRPr="009A03BA">
          <w:rPr>
            <w:smallCaps w:val="0"/>
            <w:szCs w:val="22"/>
            <w:lang w:val="en-IE" w:eastAsia="en-IE"/>
          </w:rPr>
          <w:tab/>
        </w:r>
        <w:r w:rsidRPr="003D7898">
          <w:rPr>
            <w:rStyle w:val="Hyperlink"/>
          </w:rPr>
          <w:t>Web Page Content &amp; Images</w:t>
        </w:r>
        <w:r>
          <w:rPr>
            <w:webHidden/>
          </w:rPr>
          <w:tab/>
        </w:r>
        <w:r>
          <w:rPr>
            <w:webHidden/>
          </w:rPr>
          <w:fldChar w:fldCharType="begin"/>
        </w:r>
        <w:r>
          <w:rPr>
            <w:webHidden/>
          </w:rPr>
          <w:instrText xml:space="preserve"> PAGEREF _Toc481942634 \h </w:instrText>
        </w:r>
        <w:r>
          <w:rPr>
            <w:webHidden/>
          </w:rPr>
        </w:r>
        <w:r>
          <w:rPr>
            <w:webHidden/>
          </w:rPr>
          <w:fldChar w:fldCharType="separate"/>
        </w:r>
        <w:r>
          <w:rPr>
            <w:webHidden/>
          </w:rPr>
          <w:t>6</w:t>
        </w:r>
        <w:r>
          <w:rPr>
            <w:webHidden/>
          </w:rPr>
          <w:fldChar w:fldCharType="end"/>
        </w:r>
      </w:hyperlink>
    </w:p>
    <w:p w14:paraId="6A6B2CC3" w14:textId="3ACBD2DE" w:rsidR="009A03BA" w:rsidRPr="009A03BA" w:rsidRDefault="009A03BA">
      <w:pPr>
        <w:pStyle w:val="TOC1"/>
        <w:rPr>
          <w:bCs w:val="0"/>
          <w:caps w:val="0"/>
          <w:sz w:val="22"/>
          <w:szCs w:val="22"/>
          <w:lang w:val="en-IE" w:eastAsia="en-IE"/>
        </w:rPr>
      </w:pPr>
      <w:hyperlink w:anchor="_Toc481942635" w:history="1">
        <w:r w:rsidRPr="003D7898">
          <w:rPr>
            <w:rStyle w:val="Hyperlink"/>
          </w:rPr>
          <w:t>4.</w:t>
        </w:r>
        <w:r w:rsidRPr="009A03BA">
          <w:rPr>
            <w:bCs w:val="0"/>
            <w:caps w:val="0"/>
            <w:sz w:val="22"/>
            <w:szCs w:val="22"/>
            <w:lang w:val="en-IE" w:eastAsia="en-IE"/>
          </w:rPr>
          <w:tab/>
        </w:r>
        <w:r w:rsidRPr="003D7898">
          <w:rPr>
            <w:rStyle w:val="Hyperlink"/>
          </w:rPr>
          <w:t>functionality</w:t>
        </w:r>
        <w:r>
          <w:rPr>
            <w:webHidden/>
          </w:rPr>
          <w:tab/>
        </w:r>
        <w:r>
          <w:rPr>
            <w:webHidden/>
          </w:rPr>
          <w:fldChar w:fldCharType="begin"/>
        </w:r>
        <w:r>
          <w:rPr>
            <w:webHidden/>
          </w:rPr>
          <w:instrText xml:space="preserve"> PAGEREF _Toc481942635 \h </w:instrText>
        </w:r>
        <w:r>
          <w:rPr>
            <w:webHidden/>
          </w:rPr>
        </w:r>
        <w:r>
          <w:rPr>
            <w:webHidden/>
          </w:rPr>
          <w:fldChar w:fldCharType="separate"/>
        </w:r>
        <w:r>
          <w:rPr>
            <w:webHidden/>
          </w:rPr>
          <w:t>7</w:t>
        </w:r>
        <w:r>
          <w:rPr>
            <w:webHidden/>
          </w:rPr>
          <w:fldChar w:fldCharType="end"/>
        </w:r>
      </w:hyperlink>
    </w:p>
    <w:p w14:paraId="2CA123F6" w14:textId="42308A07" w:rsidR="009A03BA" w:rsidRPr="009A03BA" w:rsidRDefault="009A03BA">
      <w:pPr>
        <w:pStyle w:val="TOC2"/>
        <w:rPr>
          <w:smallCaps w:val="0"/>
          <w:szCs w:val="22"/>
          <w:lang w:val="en-IE" w:eastAsia="en-IE"/>
        </w:rPr>
      </w:pPr>
      <w:hyperlink w:anchor="_Toc481942636" w:history="1">
        <w:r w:rsidRPr="003D7898">
          <w:rPr>
            <w:rStyle w:val="Hyperlink"/>
          </w:rPr>
          <w:t>4.1.</w:t>
        </w:r>
        <w:r w:rsidRPr="009A03BA">
          <w:rPr>
            <w:smallCaps w:val="0"/>
            <w:szCs w:val="22"/>
            <w:lang w:val="en-IE" w:eastAsia="en-IE"/>
          </w:rPr>
          <w:tab/>
        </w:r>
        <w:r w:rsidRPr="003D7898">
          <w:rPr>
            <w:rStyle w:val="Hyperlink"/>
          </w:rPr>
          <w:t>Image Slideshow</w:t>
        </w:r>
        <w:r>
          <w:rPr>
            <w:webHidden/>
          </w:rPr>
          <w:tab/>
        </w:r>
        <w:r>
          <w:rPr>
            <w:webHidden/>
          </w:rPr>
          <w:fldChar w:fldCharType="begin"/>
        </w:r>
        <w:r>
          <w:rPr>
            <w:webHidden/>
          </w:rPr>
          <w:instrText xml:space="preserve"> PAGEREF _Toc481942636 \h </w:instrText>
        </w:r>
        <w:r>
          <w:rPr>
            <w:webHidden/>
          </w:rPr>
        </w:r>
        <w:r>
          <w:rPr>
            <w:webHidden/>
          </w:rPr>
          <w:fldChar w:fldCharType="separate"/>
        </w:r>
        <w:r>
          <w:rPr>
            <w:webHidden/>
          </w:rPr>
          <w:t>7</w:t>
        </w:r>
        <w:r>
          <w:rPr>
            <w:webHidden/>
          </w:rPr>
          <w:fldChar w:fldCharType="end"/>
        </w:r>
      </w:hyperlink>
    </w:p>
    <w:p w14:paraId="3CED5628" w14:textId="3B450DDC" w:rsidR="009A03BA" w:rsidRPr="009A03BA" w:rsidRDefault="009A03BA">
      <w:pPr>
        <w:pStyle w:val="TOC2"/>
        <w:rPr>
          <w:smallCaps w:val="0"/>
          <w:szCs w:val="22"/>
          <w:lang w:val="en-IE" w:eastAsia="en-IE"/>
        </w:rPr>
      </w:pPr>
      <w:hyperlink w:anchor="_Toc481942637" w:history="1">
        <w:r w:rsidRPr="003D7898">
          <w:rPr>
            <w:rStyle w:val="Hyperlink"/>
          </w:rPr>
          <w:t>4.2.</w:t>
        </w:r>
        <w:r w:rsidRPr="009A03BA">
          <w:rPr>
            <w:smallCaps w:val="0"/>
            <w:szCs w:val="22"/>
            <w:lang w:val="en-IE" w:eastAsia="en-IE"/>
          </w:rPr>
          <w:tab/>
        </w:r>
        <w:r w:rsidRPr="003D7898">
          <w:rPr>
            <w:rStyle w:val="Hyperlink"/>
          </w:rPr>
          <w:t>Expanding containers</w:t>
        </w:r>
        <w:r>
          <w:rPr>
            <w:webHidden/>
          </w:rPr>
          <w:tab/>
        </w:r>
        <w:r>
          <w:rPr>
            <w:webHidden/>
          </w:rPr>
          <w:fldChar w:fldCharType="begin"/>
        </w:r>
        <w:r>
          <w:rPr>
            <w:webHidden/>
          </w:rPr>
          <w:instrText xml:space="preserve"> PAGEREF _Toc481942637 \h </w:instrText>
        </w:r>
        <w:r>
          <w:rPr>
            <w:webHidden/>
          </w:rPr>
        </w:r>
        <w:r>
          <w:rPr>
            <w:webHidden/>
          </w:rPr>
          <w:fldChar w:fldCharType="separate"/>
        </w:r>
        <w:r>
          <w:rPr>
            <w:webHidden/>
          </w:rPr>
          <w:t>7</w:t>
        </w:r>
        <w:r>
          <w:rPr>
            <w:webHidden/>
          </w:rPr>
          <w:fldChar w:fldCharType="end"/>
        </w:r>
      </w:hyperlink>
    </w:p>
    <w:p w14:paraId="780F0270" w14:textId="6A754140" w:rsidR="009A03BA" w:rsidRPr="009A03BA" w:rsidRDefault="009A03BA">
      <w:pPr>
        <w:pStyle w:val="TOC2"/>
        <w:rPr>
          <w:smallCaps w:val="0"/>
          <w:szCs w:val="22"/>
          <w:lang w:val="en-IE" w:eastAsia="en-IE"/>
        </w:rPr>
      </w:pPr>
      <w:hyperlink w:anchor="_Toc481942638" w:history="1">
        <w:r w:rsidRPr="003D7898">
          <w:rPr>
            <w:rStyle w:val="Hyperlink"/>
          </w:rPr>
          <w:t>4.3.</w:t>
        </w:r>
        <w:r w:rsidRPr="009A03BA">
          <w:rPr>
            <w:smallCaps w:val="0"/>
            <w:szCs w:val="22"/>
            <w:lang w:val="en-IE" w:eastAsia="en-IE"/>
          </w:rPr>
          <w:tab/>
        </w:r>
        <w:r w:rsidRPr="003D7898">
          <w:rPr>
            <w:rStyle w:val="Hyperlink"/>
          </w:rPr>
          <w:t>Booking form – date checking</w:t>
        </w:r>
        <w:r>
          <w:rPr>
            <w:webHidden/>
          </w:rPr>
          <w:tab/>
        </w:r>
        <w:r>
          <w:rPr>
            <w:webHidden/>
          </w:rPr>
          <w:fldChar w:fldCharType="begin"/>
        </w:r>
        <w:r>
          <w:rPr>
            <w:webHidden/>
          </w:rPr>
          <w:instrText xml:space="preserve"> PAGEREF _Toc481942638 \h </w:instrText>
        </w:r>
        <w:r>
          <w:rPr>
            <w:webHidden/>
          </w:rPr>
        </w:r>
        <w:r>
          <w:rPr>
            <w:webHidden/>
          </w:rPr>
          <w:fldChar w:fldCharType="separate"/>
        </w:r>
        <w:r>
          <w:rPr>
            <w:webHidden/>
          </w:rPr>
          <w:t>7</w:t>
        </w:r>
        <w:r>
          <w:rPr>
            <w:webHidden/>
          </w:rPr>
          <w:fldChar w:fldCharType="end"/>
        </w:r>
      </w:hyperlink>
    </w:p>
    <w:p w14:paraId="72DD6E95" w14:textId="01F635E4" w:rsidR="009A03BA" w:rsidRPr="009A03BA" w:rsidRDefault="009A03BA">
      <w:pPr>
        <w:pStyle w:val="TOC2"/>
        <w:rPr>
          <w:smallCaps w:val="0"/>
          <w:szCs w:val="22"/>
          <w:lang w:val="en-IE" w:eastAsia="en-IE"/>
        </w:rPr>
      </w:pPr>
      <w:hyperlink w:anchor="_Toc481942639" w:history="1">
        <w:r w:rsidRPr="003D7898">
          <w:rPr>
            <w:rStyle w:val="Hyperlink"/>
          </w:rPr>
          <w:t>4.4.</w:t>
        </w:r>
        <w:r w:rsidRPr="009A03BA">
          <w:rPr>
            <w:smallCaps w:val="0"/>
            <w:szCs w:val="22"/>
            <w:lang w:val="en-IE" w:eastAsia="en-IE"/>
          </w:rPr>
          <w:tab/>
        </w:r>
        <w:r w:rsidRPr="003D7898">
          <w:rPr>
            <w:rStyle w:val="Hyperlink"/>
          </w:rPr>
          <w:t>Image changing event</w:t>
        </w:r>
        <w:r>
          <w:rPr>
            <w:webHidden/>
          </w:rPr>
          <w:tab/>
        </w:r>
        <w:r>
          <w:rPr>
            <w:webHidden/>
          </w:rPr>
          <w:fldChar w:fldCharType="begin"/>
        </w:r>
        <w:r>
          <w:rPr>
            <w:webHidden/>
          </w:rPr>
          <w:instrText xml:space="preserve"> PAGEREF _Toc481942639 \h </w:instrText>
        </w:r>
        <w:r>
          <w:rPr>
            <w:webHidden/>
          </w:rPr>
        </w:r>
        <w:r>
          <w:rPr>
            <w:webHidden/>
          </w:rPr>
          <w:fldChar w:fldCharType="separate"/>
        </w:r>
        <w:r>
          <w:rPr>
            <w:webHidden/>
          </w:rPr>
          <w:t>7</w:t>
        </w:r>
        <w:r>
          <w:rPr>
            <w:webHidden/>
          </w:rPr>
          <w:fldChar w:fldCharType="end"/>
        </w:r>
      </w:hyperlink>
    </w:p>
    <w:p w14:paraId="33E8398C" w14:textId="64588954" w:rsidR="009A03BA" w:rsidRPr="009A03BA" w:rsidRDefault="009A03BA">
      <w:pPr>
        <w:pStyle w:val="TOC2"/>
        <w:rPr>
          <w:smallCaps w:val="0"/>
          <w:szCs w:val="22"/>
          <w:lang w:val="en-IE" w:eastAsia="en-IE"/>
        </w:rPr>
      </w:pPr>
      <w:hyperlink w:anchor="_Toc481942640" w:history="1">
        <w:r w:rsidRPr="003D7898">
          <w:rPr>
            <w:rStyle w:val="Hyperlink"/>
          </w:rPr>
          <w:t>4.5.</w:t>
        </w:r>
        <w:r w:rsidRPr="009A03BA">
          <w:rPr>
            <w:smallCaps w:val="0"/>
            <w:szCs w:val="22"/>
            <w:lang w:val="en-IE" w:eastAsia="en-IE"/>
          </w:rPr>
          <w:tab/>
        </w:r>
        <w:r w:rsidRPr="003D7898">
          <w:rPr>
            <w:rStyle w:val="Hyperlink"/>
          </w:rPr>
          <w:t>Contact Form Validation</w:t>
        </w:r>
        <w:r>
          <w:rPr>
            <w:webHidden/>
          </w:rPr>
          <w:tab/>
        </w:r>
        <w:r>
          <w:rPr>
            <w:webHidden/>
          </w:rPr>
          <w:fldChar w:fldCharType="begin"/>
        </w:r>
        <w:r>
          <w:rPr>
            <w:webHidden/>
          </w:rPr>
          <w:instrText xml:space="preserve"> PAGEREF _Toc481942640 \h </w:instrText>
        </w:r>
        <w:r>
          <w:rPr>
            <w:webHidden/>
          </w:rPr>
        </w:r>
        <w:r>
          <w:rPr>
            <w:webHidden/>
          </w:rPr>
          <w:fldChar w:fldCharType="separate"/>
        </w:r>
        <w:r>
          <w:rPr>
            <w:webHidden/>
          </w:rPr>
          <w:t>7</w:t>
        </w:r>
        <w:r>
          <w:rPr>
            <w:webHidden/>
          </w:rPr>
          <w:fldChar w:fldCharType="end"/>
        </w:r>
      </w:hyperlink>
    </w:p>
    <w:p w14:paraId="6EF48D98" w14:textId="20A03331" w:rsidR="009A03BA" w:rsidRPr="009A03BA" w:rsidRDefault="009A03BA">
      <w:pPr>
        <w:pStyle w:val="TOC2"/>
        <w:rPr>
          <w:smallCaps w:val="0"/>
          <w:szCs w:val="22"/>
          <w:lang w:val="en-IE" w:eastAsia="en-IE"/>
        </w:rPr>
      </w:pPr>
      <w:hyperlink w:anchor="_Toc481942641" w:history="1">
        <w:r w:rsidRPr="003D7898">
          <w:rPr>
            <w:rStyle w:val="Hyperlink"/>
          </w:rPr>
          <w:t>4.6.</w:t>
        </w:r>
        <w:r w:rsidRPr="009A03BA">
          <w:rPr>
            <w:smallCaps w:val="0"/>
            <w:szCs w:val="22"/>
            <w:lang w:val="en-IE" w:eastAsia="en-IE"/>
          </w:rPr>
          <w:tab/>
        </w:r>
        <w:r w:rsidRPr="003D7898">
          <w:rPr>
            <w:rStyle w:val="Hyperlink"/>
          </w:rPr>
          <w:t>Browser testing</w:t>
        </w:r>
        <w:r>
          <w:rPr>
            <w:webHidden/>
          </w:rPr>
          <w:tab/>
        </w:r>
        <w:r>
          <w:rPr>
            <w:webHidden/>
          </w:rPr>
          <w:fldChar w:fldCharType="begin"/>
        </w:r>
        <w:r>
          <w:rPr>
            <w:webHidden/>
          </w:rPr>
          <w:instrText xml:space="preserve"> PAGEREF _Toc481942641 \h </w:instrText>
        </w:r>
        <w:r>
          <w:rPr>
            <w:webHidden/>
          </w:rPr>
        </w:r>
        <w:r>
          <w:rPr>
            <w:webHidden/>
          </w:rPr>
          <w:fldChar w:fldCharType="separate"/>
        </w:r>
        <w:r>
          <w:rPr>
            <w:webHidden/>
          </w:rPr>
          <w:t>7</w:t>
        </w:r>
        <w:r>
          <w:rPr>
            <w:webHidden/>
          </w:rPr>
          <w:fldChar w:fldCharType="end"/>
        </w:r>
      </w:hyperlink>
    </w:p>
    <w:p w14:paraId="36E8E2FA" w14:textId="516794B3" w:rsidR="009A03BA" w:rsidRPr="009A03BA" w:rsidRDefault="009A03BA">
      <w:pPr>
        <w:pStyle w:val="TOC1"/>
        <w:rPr>
          <w:bCs w:val="0"/>
          <w:caps w:val="0"/>
          <w:sz w:val="22"/>
          <w:szCs w:val="22"/>
          <w:lang w:val="en-IE" w:eastAsia="en-IE"/>
        </w:rPr>
      </w:pPr>
      <w:hyperlink w:anchor="_Toc481942642" w:history="1">
        <w:r w:rsidRPr="003D7898">
          <w:rPr>
            <w:rStyle w:val="Hyperlink"/>
          </w:rPr>
          <w:t>5.</w:t>
        </w:r>
        <w:r w:rsidRPr="009A03BA">
          <w:rPr>
            <w:bCs w:val="0"/>
            <w:caps w:val="0"/>
            <w:sz w:val="22"/>
            <w:szCs w:val="22"/>
            <w:lang w:val="en-IE" w:eastAsia="en-IE"/>
          </w:rPr>
          <w:tab/>
        </w:r>
        <w:r w:rsidRPr="003D7898">
          <w:rPr>
            <w:rStyle w:val="Hyperlink"/>
          </w:rPr>
          <w:t>What did I learn &amp; what I would do differently</w:t>
        </w:r>
        <w:r>
          <w:rPr>
            <w:webHidden/>
          </w:rPr>
          <w:tab/>
        </w:r>
        <w:r>
          <w:rPr>
            <w:webHidden/>
          </w:rPr>
          <w:fldChar w:fldCharType="begin"/>
        </w:r>
        <w:r>
          <w:rPr>
            <w:webHidden/>
          </w:rPr>
          <w:instrText xml:space="preserve"> PAGEREF _Toc481942642 \h </w:instrText>
        </w:r>
        <w:r>
          <w:rPr>
            <w:webHidden/>
          </w:rPr>
        </w:r>
        <w:r>
          <w:rPr>
            <w:webHidden/>
          </w:rPr>
          <w:fldChar w:fldCharType="separate"/>
        </w:r>
        <w:r>
          <w:rPr>
            <w:webHidden/>
          </w:rPr>
          <w:t>8</w:t>
        </w:r>
        <w:r>
          <w:rPr>
            <w:webHidden/>
          </w:rPr>
          <w:fldChar w:fldCharType="end"/>
        </w:r>
      </w:hyperlink>
    </w:p>
    <w:p w14:paraId="0516FE60" w14:textId="23D7CDB7" w:rsidR="00811AC5" w:rsidRPr="00E93437" w:rsidRDefault="00AF2239" w:rsidP="003E33A6">
      <w:pPr>
        <w:pStyle w:val="TOC1"/>
      </w:pPr>
      <w:r w:rsidRPr="003E33A6">
        <w:fldChar w:fldCharType="end"/>
      </w:r>
    </w:p>
    <w:p w14:paraId="5E295BF9" w14:textId="77777777" w:rsidR="00B258FB" w:rsidRPr="00E93437" w:rsidRDefault="00B258FB" w:rsidP="002C7659"/>
    <w:p w14:paraId="73BA5B03" w14:textId="77777777" w:rsidR="00A37878" w:rsidRPr="00811AC5" w:rsidRDefault="00A37878" w:rsidP="00811AC5">
      <w:pPr>
        <w:pStyle w:val="PMOHeading1"/>
      </w:pPr>
      <w:bookmarkStart w:id="1" w:name="_Toc475773824"/>
      <w:bookmarkStart w:id="2" w:name="_Toc112667149"/>
      <w:bookmarkStart w:id="3" w:name="_Toc187056002"/>
      <w:bookmarkStart w:id="4" w:name="_Toc202002687"/>
      <w:bookmarkStart w:id="5" w:name="_Toc481942616"/>
      <w:r w:rsidRPr="00811AC5">
        <w:lastRenderedPageBreak/>
        <w:t>INTRODUCTION</w:t>
      </w:r>
      <w:bookmarkEnd w:id="5"/>
      <w:r w:rsidR="00B258FB" w:rsidRPr="00811AC5">
        <w:t xml:space="preserve"> </w:t>
      </w:r>
      <w:bookmarkStart w:id="6" w:name="_Toc248641513"/>
    </w:p>
    <w:p w14:paraId="4F427015" w14:textId="77777777" w:rsidR="00A37878" w:rsidRDefault="00A37878" w:rsidP="00811AC5">
      <w:pPr>
        <w:pStyle w:val="PMOHeading2"/>
      </w:pPr>
      <w:bookmarkStart w:id="7" w:name="_Toc481942617"/>
      <w:r w:rsidRPr="00811AC5">
        <w:t>Purpose of Document</w:t>
      </w:r>
      <w:bookmarkEnd w:id="7"/>
    </w:p>
    <w:p w14:paraId="42D2C858" w14:textId="7FD5BC81" w:rsidR="008932B8" w:rsidRDefault="00D50A1F" w:rsidP="002C7659">
      <w:r w:rsidRPr="00D50A1F">
        <w:t xml:space="preserve">The </w:t>
      </w:r>
      <w:r w:rsidR="008932B8">
        <w:t>purpose of</w:t>
      </w:r>
      <w:r w:rsidR="00F86794">
        <w:t xml:space="preserve"> this </w:t>
      </w:r>
      <w:r w:rsidR="002913B5">
        <w:t xml:space="preserve">report </w:t>
      </w:r>
      <w:r w:rsidR="00F86794">
        <w:t xml:space="preserve">is to outline the </w:t>
      </w:r>
      <w:r w:rsidR="002913B5">
        <w:t xml:space="preserve">techniques used </w:t>
      </w:r>
      <w:r w:rsidR="008E1758">
        <w:t xml:space="preserve">in the design and functionality of my website “Ellen’s Bed &amp; Breakfast – Galway” </w:t>
      </w:r>
      <w:r w:rsidR="002913B5">
        <w:t xml:space="preserve">to improve accessibility </w:t>
      </w:r>
      <w:r w:rsidR="00205A23">
        <w:t xml:space="preserve">for all visitors </w:t>
      </w:r>
      <w:r w:rsidR="002913B5">
        <w:t xml:space="preserve">and optimize </w:t>
      </w:r>
      <w:r w:rsidR="008E1758">
        <w:t xml:space="preserve">the website </w:t>
      </w:r>
      <w:r w:rsidR="002913B5">
        <w:t>so that it would be easy to find using a Search Engine</w:t>
      </w:r>
      <w:r w:rsidR="008932B8">
        <w:t>.</w:t>
      </w:r>
    </w:p>
    <w:p w14:paraId="2B5CB555" w14:textId="77777777" w:rsidR="009A2990" w:rsidRPr="00507254" w:rsidRDefault="00C825A0" w:rsidP="00632AF2">
      <w:pPr>
        <w:pStyle w:val="PMOHeading2"/>
      </w:pPr>
      <w:bookmarkStart w:id="8" w:name="_Toc481942618"/>
      <w:r>
        <w:t>Scope of project</w:t>
      </w:r>
      <w:bookmarkEnd w:id="8"/>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6804"/>
      </w:tblGrid>
      <w:tr w:rsidR="00632AF2" w:rsidRPr="00205FE2" w14:paraId="7686262C" w14:textId="77777777" w:rsidTr="00507254">
        <w:trPr>
          <w:trHeight w:val="20"/>
        </w:trPr>
        <w:tc>
          <w:tcPr>
            <w:tcW w:w="2694" w:type="dxa"/>
            <w:shd w:val="clear" w:color="auto" w:fill="8DB3E2"/>
            <w:vAlign w:val="center"/>
          </w:tcPr>
          <w:p w14:paraId="1EA53DCC" w14:textId="77777777" w:rsidR="00632AF2" w:rsidRPr="00205FE2" w:rsidRDefault="00507254" w:rsidP="002C7659">
            <w:r w:rsidRPr="00205FE2">
              <w:t>Design requirements</w:t>
            </w:r>
          </w:p>
        </w:tc>
        <w:tc>
          <w:tcPr>
            <w:tcW w:w="6804" w:type="dxa"/>
            <w:shd w:val="clear" w:color="auto" w:fill="D9D9D9"/>
            <w:vAlign w:val="center"/>
          </w:tcPr>
          <w:p w14:paraId="44406C43" w14:textId="77777777" w:rsidR="00632AF2" w:rsidRPr="00205FE2" w:rsidRDefault="00507254" w:rsidP="00652C5D">
            <w:pPr>
              <w:pStyle w:val="Header"/>
              <w:spacing w:before="60" w:after="60"/>
              <w:rPr>
                <w:rFonts w:cs="Arial"/>
                <w:b/>
                <w:sz w:val="20"/>
                <w:szCs w:val="20"/>
              </w:rPr>
            </w:pPr>
            <w:r w:rsidRPr="00205FE2">
              <w:rPr>
                <w:rFonts w:cs="Arial"/>
                <w:b/>
                <w:sz w:val="20"/>
                <w:szCs w:val="20"/>
              </w:rPr>
              <w:t>Description</w:t>
            </w:r>
          </w:p>
        </w:tc>
      </w:tr>
      <w:tr w:rsidR="00632AF2" w:rsidRPr="00205FE2" w14:paraId="25B89C77" w14:textId="77777777" w:rsidTr="00507254">
        <w:trPr>
          <w:trHeight w:val="20"/>
        </w:trPr>
        <w:tc>
          <w:tcPr>
            <w:tcW w:w="2694" w:type="dxa"/>
            <w:shd w:val="clear" w:color="auto" w:fill="8DB3E2"/>
            <w:vAlign w:val="center"/>
          </w:tcPr>
          <w:p w14:paraId="13734C0A" w14:textId="77777777" w:rsidR="00632AF2" w:rsidRPr="00205FE2" w:rsidRDefault="002913B5" w:rsidP="002C7659">
            <w:r w:rsidRPr="00205FE2">
              <w:t>Design</w:t>
            </w:r>
            <w:r w:rsidR="00507254" w:rsidRPr="00205FE2">
              <w:t xml:space="preserve"> </w:t>
            </w:r>
            <w:r w:rsidRPr="00205FE2">
              <w:t>Website</w:t>
            </w:r>
          </w:p>
        </w:tc>
        <w:tc>
          <w:tcPr>
            <w:tcW w:w="6804" w:type="dxa"/>
            <w:vAlign w:val="center"/>
          </w:tcPr>
          <w:p w14:paraId="4938DE65" w14:textId="77777777" w:rsidR="00632AF2" w:rsidRPr="00205A23" w:rsidRDefault="008E1758" w:rsidP="00CC74E1">
            <w:pPr>
              <w:pStyle w:val="Heading3"/>
              <w:numPr>
                <w:ilvl w:val="0"/>
                <w:numId w:val="0"/>
              </w:numPr>
              <w:rPr>
                <w:rFonts w:ascii="Calibri" w:eastAsia="Times New Roman" w:hAnsi="Calibri"/>
                <w:b w:val="0"/>
                <w:bCs w:val="0"/>
                <w:color w:val="auto"/>
              </w:rPr>
            </w:pPr>
            <w:r w:rsidRPr="00205A23">
              <w:rPr>
                <w:rFonts w:ascii="Calibri" w:eastAsia="Times New Roman" w:hAnsi="Calibri"/>
                <w:b w:val="0"/>
                <w:bCs w:val="0"/>
                <w:color w:val="auto"/>
              </w:rPr>
              <w:t>Design a brochure style website with 6-8 pages</w:t>
            </w:r>
          </w:p>
        </w:tc>
      </w:tr>
      <w:tr w:rsidR="005923CB" w:rsidRPr="00205FE2" w14:paraId="1CB547D6" w14:textId="77777777" w:rsidTr="00507254">
        <w:trPr>
          <w:trHeight w:val="20"/>
        </w:trPr>
        <w:tc>
          <w:tcPr>
            <w:tcW w:w="2694" w:type="dxa"/>
            <w:shd w:val="clear" w:color="auto" w:fill="8DB3E2"/>
            <w:vAlign w:val="center"/>
          </w:tcPr>
          <w:p w14:paraId="3657378E" w14:textId="77777777" w:rsidR="005923CB" w:rsidRPr="00205FE2" w:rsidRDefault="008E1758" w:rsidP="002C7659">
            <w:r w:rsidRPr="00205FE2">
              <w:t>User Interface</w:t>
            </w:r>
          </w:p>
        </w:tc>
        <w:tc>
          <w:tcPr>
            <w:tcW w:w="6804" w:type="dxa"/>
            <w:vAlign w:val="center"/>
          </w:tcPr>
          <w:p w14:paraId="4AFB1083" w14:textId="77777777" w:rsidR="005923CB" w:rsidRPr="00205FE2" w:rsidRDefault="008E1758" w:rsidP="002C7659">
            <w:r w:rsidRPr="00205FE2">
              <w:t>The website should have a consistent professional user interface (UI) with appropriate layout, fonts and colour scheme.</w:t>
            </w:r>
          </w:p>
        </w:tc>
      </w:tr>
      <w:tr w:rsidR="00632AF2" w:rsidRPr="00205FE2" w14:paraId="3E009B17" w14:textId="77777777" w:rsidTr="00507254">
        <w:trPr>
          <w:trHeight w:val="20"/>
        </w:trPr>
        <w:tc>
          <w:tcPr>
            <w:tcW w:w="2694" w:type="dxa"/>
            <w:shd w:val="clear" w:color="auto" w:fill="8DB3E2"/>
            <w:vAlign w:val="center"/>
          </w:tcPr>
          <w:p w14:paraId="719192D6" w14:textId="77777777" w:rsidR="00632AF2" w:rsidRPr="00205FE2" w:rsidRDefault="008E1758" w:rsidP="002C7659">
            <w:r w:rsidRPr="00205FE2">
              <w:t>Graphics and media</w:t>
            </w:r>
          </w:p>
        </w:tc>
        <w:tc>
          <w:tcPr>
            <w:tcW w:w="6804" w:type="dxa"/>
            <w:vAlign w:val="center"/>
          </w:tcPr>
          <w:p w14:paraId="78BB217C" w14:textId="77777777" w:rsidR="00632AF2" w:rsidRPr="00205FE2" w:rsidRDefault="008E1758" w:rsidP="002C7659">
            <w:r w:rsidRPr="00205FE2">
              <w:t>Should be optimised for the web</w:t>
            </w:r>
          </w:p>
        </w:tc>
      </w:tr>
      <w:tr w:rsidR="00632AF2" w:rsidRPr="00205FE2" w14:paraId="7CA578AA" w14:textId="77777777" w:rsidTr="00507254">
        <w:trPr>
          <w:trHeight w:val="20"/>
        </w:trPr>
        <w:tc>
          <w:tcPr>
            <w:tcW w:w="2694" w:type="dxa"/>
            <w:shd w:val="clear" w:color="auto" w:fill="8DB3E2"/>
            <w:vAlign w:val="center"/>
          </w:tcPr>
          <w:p w14:paraId="384AA3BD" w14:textId="77777777" w:rsidR="00632AF2" w:rsidRPr="00205FE2" w:rsidRDefault="008E1758" w:rsidP="002C7659">
            <w:r w:rsidRPr="00205FE2">
              <w:t>Navigation system</w:t>
            </w:r>
          </w:p>
        </w:tc>
        <w:tc>
          <w:tcPr>
            <w:tcW w:w="6804" w:type="dxa"/>
            <w:vAlign w:val="center"/>
          </w:tcPr>
          <w:p w14:paraId="22785018" w14:textId="77777777" w:rsidR="00632AF2" w:rsidRPr="00205A23" w:rsidRDefault="008E1758" w:rsidP="00CC74E1">
            <w:pPr>
              <w:pStyle w:val="Heading3"/>
              <w:numPr>
                <w:ilvl w:val="0"/>
                <w:numId w:val="0"/>
              </w:numPr>
              <w:rPr>
                <w:rFonts w:ascii="Calibri" w:eastAsia="Times New Roman" w:hAnsi="Calibri"/>
                <w:b w:val="0"/>
                <w:bCs w:val="0"/>
                <w:color w:val="auto"/>
              </w:rPr>
            </w:pPr>
            <w:r w:rsidRPr="00205A23">
              <w:rPr>
                <w:rFonts w:ascii="Calibri" w:eastAsia="Times New Roman" w:hAnsi="Calibri"/>
                <w:b w:val="0"/>
                <w:bCs w:val="0"/>
                <w:color w:val="auto"/>
              </w:rPr>
              <w:t>Should be clear and move the visitor clearly through the site</w:t>
            </w:r>
          </w:p>
        </w:tc>
      </w:tr>
      <w:tr w:rsidR="00632AF2" w:rsidRPr="00205FE2" w14:paraId="2FF1E572" w14:textId="77777777" w:rsidTr="00507254">
        <w:trPr>
          <w:trHeight w:val="20"/>
        </w:trPr>
        <w:tc>
          <w:tcPr>
            <w:tcW w:w="2694" w:type="dxa"/>
            <w:shd w:val="clear" w:color="auto" w:fill="8DB3E2"/>
            <w:vAlign w:val="center"/>
          </w:tcPr>
          <w:p w14:paraId="73130AB0" w14:textId="77777777" w:rsidR="00632AF2" w:rsidRPr="00205FE2" w:rsidRDefault="008E1758" w:rsidP="002C7659">
            <w:r w:rsidRPr="00205FE2">
              <w:t>Website Browsers</w:t>
            </w:r>
          </w:p>
        </w:tc>
        <w:tc>
          <w:tcPr>
            <w:tcW w:w="6804" w:type="dxa"/>
            <w:vAlign w:val="center"/>
          </w:tcPr>
          <w:p w14:paraId="3C8E08BC" w14:textId="77777777" w:rsidR="00632AF2" w:rsidRPr="002C7659" w:rsidRDefault="008E1758" w:rsidP="00CC74E1">
            <w:pPr>
              <w:pStyle w:val="Heading3"/>
              <w:numPr>
                <w:ilvl w:val="0"/>
                <w:numId w:val="0"/>
              </w:numPr>
              <w:rPr>
                <w:b w:val="0"/>
                <w:iCs/>
                <w:snapToGrid w:val="0"/>
              </w:rPr>
            </w:pPr>
            <w:r w:rsidRPr="00205A23">
              <w:rPr>
                <w:rFonts w:ascii="Calibri" w:eastAsia="Times New Roman" w:hAnsi="Calibri"/>
                <w:b w:val="0"/>
                <w:bCs w:val="0"/>
                <w:color w:val="auto"/>
              </w:rPr>
              <w:t>Should be tested and working in all major browsers</w:t>
            </w:r>
          </w:p>
        </w:tc>
      </w:tr>
      <w:tr w:rsidR="00632AF2" w:rsidRPr="00205FE2" w14:paraId="3436E2D7" w14:textId="77777777" w:rsidTr="0050725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8DB3E2"/>
            <w:vAlign w:val="center"/>
          </w:tcPr>
          <w:p w14:paraId="6DFC1563" w14:textId="77777777" w:rsidR="00632AF2" w:rsidRPr="00205FE2" w:rsidRDefault="008E1758" w:rsidP="002C7659">
            <w:r w:rsidRPr="00205FE2">
              <w:t>Best practice</w:t>
            </w:r>
          </w:p>
        </w:tc>
        <w:tc>
          <w:tcPr>
            <w:tcW w:w="6804" w:type="dxa"/>
            <w:tcBorders>
              <w:top w:val="single" w:sz="4" w:space="0" w:color="auto"/>
              <w:left w:val="single" w:sz="4" w:space="0" w:color="auto"/>
              <w:bottom w:val="single" w:sz="4" w:space="0" w:color="auto"/>
              <w:right w:val="single" w:sz="4" w:space="0" w:color="auto"/>
            </w:tcBorders>
            <w:vAlign w:val="center"/>
          </w:tcPr>
          <w:p w14:paraId="7ACD6209" w14:textId="77777777" w:rsidR="00632AF2" w:rsidRPr="002C7659" w:rsidRDefault="008E1758" w:rsidP="00CC74E1">
            <w:pPr>
              <w:pStyle w:val="Heading3"/>
              <w:numPr>
                <w:ilvl w:val="0"/>
                <w:numId w:val="0"/>
              </w:numPr>
              <w:rPr>
                <w:b w:val="0"/>
              </w:rPr>
            </w:pPr>
            <w:r w:rsidRPr="00205A23">
              <w:rPr>
                <w:rFonts w:ascii="Calibri" w:eastAsia="Times New Roman" w:hAnsi="Calibri"/>
                <w:b w:val="0"/>
                <w:bCs w:val="0"/>
                <w:color w:val="auto"/>
              </w:rPr>
              <w:t xml:space="preserve">Demonstrate good UI design principles, </w:t>
            </w:r>
            <w:r w:rsidR="002C7659" w:rsidRPr="00205A23">
              <w:rPr>
                <w:rFonts w:ascii="Calibri" w:eastAsia="Times New Roman" w:hAnsi="Calibri"/>
                <w:b w:val="0"/>
                <w:bCs w:val="0"/>
                <w:color w:val="auto"/>
              </w:rPr>
              <w:t>accessibility,</w:t>
            </w:r>
            <w:r w:rsidRPr="00205A23">
              <w:rPr>
                <w:rFonts w:ascii="Calibri" w:eastAsia="Times New Roman" w:hAnsi="Calibri"/>
                <w:b w:val="0"/>
                <w:bCs w:val="0"/>
                <w:color w:val="auto"/>
              </w:rPr>
              <w:t xml:space="preserve"> and current web standards.</w:t>
            </w:r>
          </w:p>
        </w:tc>
      </w:tr>
    </w:tbl>
    <w:p w14:paraId="38A9176A" w14:textId="77777777" w:rsidR="00632AF2" w:rsidRDefault="00632AF2" w:rsidP="00652C5D">
      <w:pPr>
        <w:pStyle w:val="PMONormal"/>
        <w:spacing w:before="60" w:after="60"/>
        <w:rPr>
          <w:color w:val="FF0000"/>
          <w:szCs w:val="20"/>
        </w:rPr>
      </w:pPr>
    </w:p>
    <w:p w14:paraId="49F41805" w14:textId="77777777" w:rsidR="00BB7037" w:rsidRPr="00652C5D" w:rsidRDefault="00BB7037" w:rsidP="00652C5D">
      <w:pPr>
        <w:pStyle w:val="PMONormal"/>
        <w:spacing w:before="60" w:after="60"/>
        <w:rPr>
          <w:color w:val="FF0000"/>
          <w:szCs w:val="20"/>
        </w:rPr>
      </w:pPr>
    </w:p>
    <w:p w14:paraId="344A61D7" w14:textId="77777777" w:rsidR="00632AF2" w:rsidRDefault="00632AF2" w:rsidP="00632AF2">
      <w:pPr>
        <w:pStyle w:val="PMONormal"/>
        <w:rPr>
          <w:color w:val="FF0000"/>
        </w:rPr>
      </w:pPr>
    </w:p>
    <w:p w14:paraId="24984FC5" w14:textId="77777777" w:rsidR="00632AF2" w:rsidRDefault="00632AF2" w:rsidP="00632AF2">
      <w:pPr>
        <w:pStyle w:val="PMONormal"/>
        <w:rPr>
          <w:color w:val="FF0000"/>
        </w:rPr>
      </w:pPr>
    </w:p>
    <w:p w14:paraId="02390A2B" w14:textId="77777777" w:rsidR="00632AF2" w:rsidRDefault="00632AF2" w:rsidP="00632AF2">
      <w:pPr>
        <w:pStyle w:val="PMONormal"/>
        <w:rPr>
          <w:color w:val="FF0000"/>
        </w:rPr>
      </w:pPr>
    </w:p>
    <w:bookmarkEnd w:id="1"/>
    <w:bookmarkEnd w:id="2"/>
    <w:bookmarkEnd w:id="3"/>
    <w:bookmarkEnd w:id="4"/>
    <w:bookmarkEnd w:id="6"/>
    <w:p w14:paraId="6147BFAD" w14:textId="77777777" w:rsidR="0020674B" w:rsidRDefault="0020674B" w:rsidP="009116E2">
      <w:pPr>
        <w:pStyle w:val="PMOHeading2"/>
        <w:sectPr w:rsidR="0020674B" w:rsidSect="003C4601">
          <w:headerReference w:type="default" r:id="rId13"/>
          <w:footerReference w:type="default" r:id="rId14"/>
          <w:pgSz w:w="11906" w:h="16838" w:code="9"/>
          <w:pgMar w:top="1077" w:right="1106" w:bottom="1077" w:left="1077" w:header="284" w:footer="284" w:gutter="0"/>
          <w:cols w:space="708"/>
          <w:docGrid w:linePitch="360"/>
        </w:sectPr>
      </w:pPr>
    </w:p>
    <w:p w14:paraId="18914890" w14:textId="77777777" w:rsidR="0020674B" w:rsidRDefault="00F66C04" w:rsidP="00AD1C12">
      <w:pPr>
        <w:pStyle w:val="PMOHeading1"/>
      </w:pPr>
      <w:bookmarkStart w:id="9" w:name="_Toc481942619"/>
      <w:r>
        <w:lastRenderedPageBreak/>
        <w:t>Accessibility</w:t>
      </w:r>
      <w:bookmarkEnd w:id="9"/>
    </w:p>
    <w:p w14:paraId="18997855" w14:textId="77777777" w:rsidR="00ED4D48" w:rsidRDefault="00ED4D48" w:rsidP="00ED4D48">
      <w:pPr>
        <w:pStyle w:val="PMOHeading2"/>
      </w:pPr>
      <w:bookmarkStart w:id="10" w:name="_Toc481942620"/>
      <w:r>
        <w:t>Website Layout</w:t>
      </w:r>
      <w:bookmarkEnd w:id="10"/>
    </w:p>
    <w:p w14:paraId="52AA1B50" w14:textId="77777777" w:rsidR="00ED4D48" w:rsidRDefault="00396C80" w:rsidP="00ED4D48">
      <w:r>
        <w:t>As part of my overall design, I considered several elements to improve the presentation</w:t>
      </w:r>
      <w:r w:rsidR="0039432D">
        <w:t xml:space="preserve">, </w:t>
      </w:r>
      <w:r w:rsidR="004571A9">
        <w:t>usability,</w:t>
      </w:r>
      <w:r>
        <w:t xml:space="preserve"> </w:t>
      </w:r>
      <w:r w:rsidR="0039432D">
        <w:t xml:space="preserve">and accessibility </w:t>
      </w:r>
      <w:r>
        <w:t>of the web pages.</w:t>
      </w:r>
    </w:p>
    <w:p w14:paraId="43FBF1A9" w14:textId="77777777" w:rsidR="00396C80" w:rsidRDefault="00396C80" w:rsidP="00205FE2">
      <w:pPr>
        <w:numPr>
          <w:ilvl w:val="0"/>
          <w:numId w:val="5"/>
        </w:numPr>
      </w:pPr>
      <w:r>
        <w:t>The spoken language has been designated as “en” English with</w:t>
      </w:r>
      <w:r w:rsidR="00F83C9B">
        <w:t>in</w:t>
      </w:r>
      <w:r>
        <w:t xml:space="preserve"> the html element lang attribute</w:t>
      </w:r>
      <w:r w:rsidR="00F83C9B">
        <w:t>.</w:t>
      </w:r>
    </w:p>
    <w:p w14:paraId="3372C0AE" w14:textId="77777777" w:rsidR="00396C80" w:rsidRDefault="00396C80" w:rsidP="00205FE2">
      <w:pPr>
        <w:numPr>
          <w:ilvl w:val="0"/>
          <w:numId w:val="5"/>
        </w:numPr>
      </w:pPr>
      <w:r>
        <w:t xml:space="preserve">Text colour has sufficient contrast with the background colours </w:t>
      </w:r>
      <w:r w:rsidR="004571A9">
        <w:t>and images presented</w:t>
      </w:r>
      <w:r>
        <w:t>.</w:t>
      </w:r>
    </w:p>
    <w:p w14:paraId="54569659" w14:textId="77777777" w:rsidR="00F83C9B" w:rsidRDefault="00F83C9B" w:rsidP="00205FE2">
      <w:pPr>
        <w:numPr>
          <w:ilvl w:val="0"/>
          <w:numId w:val="5"/>
        </w:numPr>
      </w:pPr>
      <w:r>
        <w:t>Colour scheme is limited to 2 main colours plus white for additional contrast in forms and tables.</w:t>
      </w:r>
    </w:p>
    <w:p w14:paraId="18D2A495" w14:textId="77777777" w:rsidR="00F83C9B" w:rsidRDefault="00F83C9B" w:rsidP="00205FE2">
      <w:pPr>
        <w:numPr>
          <w:ilvl w:val="0"/>
          <w:numId w:val="5"/>
        </w:numPr>
      </w:pPr>
      <w:r>
        <w:t>Common font plus alternative fonts have been used consistently throughout the web pages</w:t>
      </w:r>
    </w:p>
    <w:p w14:paraId="6400B035" w14:textId="77777777" w:rsidR="00F83C9B" w:rsidRDefault="00F83C9B" w:rsidP="00205FE2">
      <w:pPr>
        <w:numPr>
          <w:ilvl w:val="0"/>
          <w:numId w:val="5"/>
        </w:numPr>
      </w:pPr>
      <w:r>
        <w:t>Home page – image slideshow plus expanding containers providing more information about the web page to interest the visitor to explore further.</w:t>
      </w:r>
    </w:p>
    <w:p w14:paraId="0974D76B" w14:textId="77777777" w:rsidR="00F83C9B" w:rsidRDefault="00F83C9B" w:rsidP="00205FE2">
      <w:pPr>
        <w:numPr>
          <w:ilvl w:val="0"/>
          <w:numId w:val="5"/>
        </w:numPr>
      </w:pPr>
      <w:r>
        <w:t>All other pages have a consistent 2 column format in a ratio of 2:1 where the larger column provides the main content and the smaller column provides additional information related to the page.</w:t>
      </w:r>
    </w:p>
    <w:p w14:paraId="6278E881" w14:textId="77777777" w:rsidR="00396C80" w:rsidRDefault="00396C80" w:rsidP="00F83C9B">
      <w:pPr>
        <w:ind w:left="720"/>
      </w:pPr>
    </w:p>
    <w:p w14:paraId="537C8563" w14:textId="77777777" w:rsidR="00F770DD" w:rsidRDefault="00C75204" w:rsidP="005F5301">
      <w:pPr>
        <w:pStyle w:val="PMOHeading2"/>
      </w:pPr>
      <w:bookmarkStart w:id="11" w:name="_Toc481942621"/>
      <w:r>
        <w:t>Skip Navigation</w:t>
      </w:r>
      <w:bookmarkEnd w:id="11"/>
    </w:p>
    <w:p w14:paraId="6B160FB6" w14:textId="77777777" w:rsidR="003648D8" w:rsidRDefault="00CC54B1" w:rsidP="002C7659">
      <w:r>
        <w:t xml:space="preserve">Skip navigation links </w:t>
      </w:r>
      <w:r w:rsidR="002C7659">
        <w:t xml:space="preserve">“skip to main content” </w:t>
      </w:r>
      <w:r>
        <w:t xml:space="preserve">have been provided on each of the web pages with the aim of providing screen reader and keyboard users the capability of going directly to the main content of the page without having to “tab” and read </w:t>
      </w:r>
      <w:r w:rsidR="00D3761A">
        <w:t>all</w:t>
      </w:r>
      <w:r>
        <w:t xml:space="preserve"> the navigation links.</w:t>
      </w:r>
    </w:p>
    <w:p w14:paraId="4865B6C6" w14:textId="77777777" w:rsidR="00772BFD" w:rsidRDefault="00772BFD" w:rsidP="002C7659">
      <w:pPr>
        <w:rPr>
          <w:b/>
        </w:rPr>
      </w:pPr>
      <w:r>
        <w:t>They have been hidden from normal view but can been seen and activated when “tab” is pressed.</w:t>
      </w:r>
    </w:p>
    <w:p w14:paraId="012194F0" w14:textId="77777777" w:rsidR="003648D8" w:rsidRDefault="003648D8" w:rsidP="002C7659"/>
    <w:p w14:paraId="005B67D9" w14:textId="77777777" w:rsidR="003648D8" w:rsidRDefault="00CC54B1" w:rsidP="005F5301">
      <w:pPr>
        <w:pStyle w:val="PMOHeading2"/>
      </w:pPr>
      <w:bookmarkStart w:id="12" w:name="_Toc481942622"/>
      <w:r>
        <w:t>ARIA Landmark roles</w:t>
      </w:r>
      <w:bookmarkEnd w:id="12"/>
    </w:p>
    <w:p w14:paraId="4DABAD33" w14:textId="77777777" w:rsidR="003648D8" w:rsidRPr="002C7659" w:rsidRDefault="0019689D" w:rsidP="002C7659">
      <w:r w:rsidRPr="002C7659">
        <w:t>I have used ARIA</w:t>
      </w:r>
      <w:r w:rsidR="001E575A" w:rsidRPr="002C7659">
        <w:t xml:space="preserve"> methods to increase the accessibility of my web pages by configuring the</w:t>
      </w:r>
      <w:r w:rsidR="00CC54B1" w:rsidRPr="002C7659">
        <w:t xml:space="preserve"> HTML </w:t>
      </w:r>
      <w:r w:rsidR="001E575A" w:rsidRPr="002C7659">
        <w:t xml:space="preserve">semantic </w:t>
      </w:r>
      <w:r w:rsidR="00CC54B1" w:rsidRPr="002C7659">
        <w:t xml:space="preserve">elements </w:t>
      </w:r>
      <w:r w:rsidR="001E575A" w:rsidRPr="002C7659">
        <w:t>relating to the major sections with landmark roles as follows: -</w:t>
      </w:r>
    </w:p>
    <w:p w14:paraId="4E2059CD" w14:textId="77777777" w:rsidR="003648D8" w:rsidRPr="002C7659" w:rsidRDefault="00CC54B1" w:rsidP="00205FE2">
      <w:pPr>
        <w:numPr>
          <w:ilvl w:val="0"/>
          <w:numId w:val="2"/>
        </w:numPr>
      </w:pPr>
      <w:r w:rsidRPr="002C7659">
        <w:t>Header – role=”banner”</w:t>
      </w:r>
    </w:p>
    <w:p w14:paraId="4A21DA80" w14:textId="77777777" w:rsidR="00CC54B1" w:rsidRPr="002C7659" w:rsidRDefault="00CC54B1" w:rsidP="00205FE2">
      <w:pPr>
        <w:numPr>
          <w:ilvl w:val="0"/>
          <w:numId w:val="2"/>
        </w:numPr>
      </w:pPr>
      <w:r w:rsidRPr="002C7659">
        <w:t>Navigation bar – role=”navigation”</w:t>
      </w:r>
    </w:p>
    <w:p w14:paraId="0FC82FDA" w14:textId="77777777" w:rsidR="00CC54B1" w:rsidRPr="002C7659" w:rsidRDefault="001E575A" w:rsidP="00205FE2">
      <w:pPr>
        <w:numPr>
          <w:ilvl w:val="0"/>
          <w:numId w:val="2"/>
        </w:numPr>
      </w:pPr>
      <w:r w:rsidRPr="002C7659">
        <w:t>Slideshow on home page &amp; Left column of other pages</w:t>
      </w:r>
      <w:r w:rsidR="00CC54B1" w:rsidRPr="002C7659">
        <w:t xml:space="preserve"> – role=”main”</w:t>
      </w:r>
    </w:p>
    <w:p w14:paraId="0DE07F63" w14:textId="77777777" w:rsidR="001E575A" w:rsidRPr="002C7659" w:rsidRDefault="001E575A" w:rsidP="00205FE2">
      <w:pPr>
        <w:numPr>
          <w:ilvl w:val="0"/>
          <w:numId w:val="2"/>
        </w:numPr>
      </w:pPr>
      <w:r w:rsidRPr="002C7659">
        <w:t>Right column – role=”complementary”</w:t>
      </w:r>
    </w:p>
    <w:p w14:paraId="7883AD7D" w14:textId="77777777" w:rsidR="001E575A" w:rsidRPr="002C7659" w:rsidRDefault="001E575A" w:rsidP="00205FE2">
      <w:pPr>
        <w:numPr>
          <w:ilvl w:val="0"/>
          <w:numId w:val="2"/>
        </w:numPr>
      </w:pPr>
      <w:r w:rsidRPr="002C7659">
        <w:t>Table &amp; Forms – role=”grid” &amp; role=”form”</w:t>
      </w:r>
    </w:p>
    <w:p w14:paraId="6EA37AE9" w14:textId="77777777" w:rsidR="00CC54B1" w:rsidRDefault="001E575A" w:rsidP="00205FE2">
      <w:pPr>
        <w:numPr>
          <w:ilvl w:val="0"/>
          <w:numId w:val="2"/>
        </w:numPr>
      </w:pPr>
      <w:r w:rsidRPr="002C7659">
        <w:t>Footer – role=”contentinfo”</w:t>
      </w:r>
    </w:p>
    <w:p w14:paraId="10AF2912" w14:textId="77777777" w:rsidR="00772BFD" w:rsidRPr="002C7659" w:rsidRDefault="00772BFD" w:rsidP="00772BFD">
      <w:pPr>
        <w:ind w:left="720"/>
      </w:pPr>
    </w:p>
    <w:p w14:paraId="2AC744B9" w14:textId="5073D266" w:rsidR="003648D8" w:rsidRPr="002C7659" w:rsidRDefault="0019689D" w:rsidP="00A84438">
      <w:r w:rsidRPr="002C7659">
        <w:t xml:space="preserve">Using both combinations (HTML </w:t>
      </w:r>
      <w:r w:rsidR="00772BFD">
        <w:t xml:space="preserve">semantic tags &amp; </w:t>
      </w:r>
      <w:r w:rsidRPr="002C7659">
        <w:t xml:space="preserve">landmark roles) </w:t>
      </w:r>
      <w:r w:rsidR="00772BFD">
        <w:t xml:space="preserve">has </w:t>
      </w:r>
      <w:r w:rsidRPr="002C7659">
        <w:t>increase</w:t>
      </w:r>
      <w:r w:rsidR="00772BFD">
        <w:t>d</w:t>
      </w:r>
      <w:r w:rsidRPr="002C7659">
        <w:t xml:space="preserve"> the accessibility of </w:t>
      </w:r>
      <w:r w:rsidR="00F34CDE" w:rsidRPr="002C7659">
        <w:t>my</w:t>
      </w:r>
      <w:r w:rsidRPr="002C7659">
        <w:t xml:space="preserve"> web </w:t>
      </w:r>
      <w:r w:rsidR="00772BFD" w:rsidRPr="002C7659">
        <w:t>pages</w:t>
      </w:r>
      <w:r w:rsidR="00772BFD">
        <w:t>,</w:t>
      </w:r>
      <w:r w:rsidR="00772BFD" w:rsidRPr="002C7659">
        <w:t xml:space="preserve"> particularly</w:t>
      </w:r>
      <w:r w:rsidRPr="002C7659">
        <w:t xml:space="preserve"> where the HTML tag used does not match the actual usage of the </w:t>
      </w:r>
      <w:r w:rsidR="00772BFD" w:rsidRPr="002C7659">
        <w:t>tag</w:t>
      </w:r>
      <w:r w:rsidR="00772BFD">
        <w:t xml:space="preserve"> </w:t>
      </w:r>
      <w:r w:rsidR="00772BFD" w:rsidRPr="002C7659">
        <w:t>and</w:t>
      </w:r>
      <w:r w:rsidRPr="002C7659">
        <w:t xml:space="preserve"> by adding the landmark role, the tag usage is clearer. </w:t>
      </w:r>
      <w:r w:rsidR="00772BFD" w:rsidRPr="002C7659">
        <w:t>E.g.</w:t>
      </w:r>
      <w:r w:rsidRPr="002C7659">
        <w:t xml:space="preserve"> for my top navigation bar, I </w:t>
      </w:r>
      <w:r w:rsidR="00D3761A">
        <w:t xml:space="preserve">initially </w:t>
      </w:r>
      <w:r w:rsidRPr="002C7659">
        <w:t xml:space="preserve">used &lt;div id=”topnav”&gt; and </w:t>
      </w:r>
      <w:r w:rsidR="00D3761A">
        <w:t xml:space="preserve">have now </w:t>
      </w:r>
      <w:r w:rsidRPr="002C7659">
        <w:t>add</w:t>
      </w:r>
      <w:r w:rsidR="00D3761A">
        <w:t>ed</w:t>
      </w:r>
      <w:r w:rsidRPr="002C7659">
        <w:t xml:space="preserve"> the </w:t>
      </w:r>
      <w:r w:rsidR="00F34CDE" w:rsidRPr="002C7659">
        <w:t xml:space="preserve">landmark </w:t>
      </w:r>
      <w:r w:rsidRPr="002C7659">
        <w:t xml:space="preserve">role </w:t>
      </w:r>
      <w:r w:rsidR="00F34CDE" w:rsidRPr="002C7659">
        <w:t xml:space="preserve">to the element </w:t>
      </w:r>
      <w:r w:rsidRPr="002C7659">
        <w:t>&lt;div role=”navigation” id=”topnav”&gt;</w:t>
      </w:r>
      <w:r w:rsidR="00D3761A">
        <w:t>. T</w:t>
      </w:r>
      <w:r w:rsidRPr="002C7659">
        <w:t>h</w:t>
      </w:r>
      <w:r w:rsidR="00F83C9B">
        <w:t>is</w:t>
      </w:r>
      <w:r w:rsidRPr="002C7659">
        <w:t xml:space="preserve"> </w:t>
      </w:r>
      <w:r w:rsidR="00205A23">
        <w:t xml:space="preserve">navigation </w:t>
      </w:r>
      <w:r w:rsidRPr="002C7659">
        <w:t xml:space="preserve">role provides clarity as to </w:t>
      </w:r>
      <w:r w:rsidR="00F83C9B">
        <w:t>this elements</w:t>
      </w:r>
      <w:r w:rsidR="00F34CDE" w:rsidRPr="002C7659">
        <w:t xml:space="preserve"> </w:t>
      </w:r>
      <w:r w:rsidRPr="002C7659">
        <w:t>usage.</w:t>
      </w:r>
    </w:p>
    <w:p w14:paraId="6B91A832" w14:textId="77777777" w:rsidR="003648D8" w:rsidRDefault="00F34CDE" w:rsidP="005F5301">
      <w:pPr>
        <w:pStyle w:val="PMOHeading2"/>
      </w:pPr>
      <w:bookmarkStart w:id="13" w:name="_Toc481942623"/>
      <w:r>
        <w:lastRenderedPageBreak/>
        <w:t>Images and Alt descriptions</w:t>
      </w:r>
      <w:bookmarkEnd w:id="13"/>
    </w:p>
    <w:p w14:paraId="4DEE81A5" w14:textId="77777777" w:rsidR="00051407" w:rsidRPr="00051407" w:rsidRDefault="00772BFD" w:rsidP="002C7659">
      <w:r>
        <w:t xml:space="preserve">I have added Alt descriptions to images </w:t>
      </w:r>
      <w:r w:rsidR="003D20BF">
        <w:t xml:space="preserve">within </w:t>
      </w:r>
      <w:r>
        <w:t xml:space="preserve">the web pages to assist with screen reader </w:t>
      </w:r>
      <w:r w:rsidR="003D20BF">
        <w:t>users</w:t>
      </w:r>
      <w:r>
        <w:t>. These have been applied to all images without a &lt;figcaption&gt;  which already describes the image and therefore adding the Alt description would be redundant and cause screen read visitors to hear the description twice unnecessarily.</w:t>
      </w:r>
    </w:p>
    <w:p w14:paraId="51F07DF8" w14:textId="77777777" w:rsidR="00051407" w:rsidRDefault="00051407" w:rsidP="002C7659"/>
    <w:p w14:paraId="121D6392" w14:textId="77777777" w:rsidR="00051407" w:rsidRDefault="00A84438" w:rsidP="005F5301">
      <w:pPr>
        <w:pStyle w:val="PMOHeading2"/>
      </w:pPr>
      <w:bookmarkStart w:id="14" w:name="_Toc481942624"/>
      <w:r>
        <w:t>Navigation</w:t>
      </w:r>
      <w:r w:rsidR="005978DD">
        <w:t xml:space="preserve"> Bar, Table</w:t>
      </w:r>
      <w:r w:rsidR="0014311B">
        <w:t xml:space="preserve"> &amp; </w:t>
      </w:r>
      <w:r w:rsidR="00875111">
        <w:t>Form</w:t>
      </w:r>
      <w:r w:rsidR="008B68E7">
        <w:t>s</w:t>
      </w:r>
      <w:bookmarkEnd w:id="14"/>
    </w:p>
    <w:p w14:paraId="0C818EAA" w14:textId="77777777" w:rsidR="005978DD" w:rsidRDefault="005978DD" w:rsidP="005978DD">
      <w:pPr>
        <w:pStyle w:val="PMOHeading3"/>
      </w:pPr>
      <w:bookmarkStart w:id="15" w:name="_Toc481942625"/>
      <w:r>
        <w:t>Navigation bar – all pages</w:t>
      </w:r>
      <w:bookmarkEnd w:id="15"/>
    </w:p>
    <w:p w14:paraId="614AD331" w14:textId="77777777" w:rsidR="00A84438" w:rsidRDefault="0066382C" w:rsidP="00205FE2">
      <w:pPr>
        <w:numPr>
          <w:ilvl w:val="0"/>
          <w:numId w:val="3"/>
        </w:numPr>
      </w:pPr>
      <w:r w:rsidRPr="008B68E7">
        <w:rPr>
          <w:b/>
          <w:i/>
        </w:rPr>
        <w:t>Unordered list</w:t>
      </w:r>
      <w:r w:rsidRPr="008B68E7">
        <w:rPr>
          <w:b/>
        </w:rPr>
        <w:t xml:space="preserve"> </w:t>
      </w:r>
      <w:r>
        <w:t xml:space="preserve">- </w:t>
      </w:r>
      <w:r w:rsidR="005978DD">
        <w:t>The navigation bar has been created using an unordered list with the aim of assisting accessibility for screen reader applications that provide more verbal information for items organised in lists.</w:t>
      </w:r>
    </w:p>
    <w:p w14:paraId="0E94EAED" w14:textId="77777777" w:rsidR="0014311B" w:rsidRDefault="0014311B" w:rsidP="00205FE2">
      <w:pPr>
        <w:numPr>
          <w:ilvl w:val="0"/>
          <w:numId w:val="3"/>
        </w:numPr>
      </w:pPr>
      <w:r>
        <w:rPr>
          <w:b/>
          <w:i/>
        </w:rPr>
        <w:t xml:space="preserve">Active webpage visible </w:t>
      </w:r>
      <w:r>
        <w:t xml:space="preserve">– The active web page is highlighted through using a different background colour </w:t>
      </w:r>
      <w:r w:rsidR="001D4E33">
        <w:t>and</w:t>
      </w:r>
      <w:r>
        <w:t xml:space="preserve"> the cursor is set to default. These elements are designed to assist visual users. </w:t>
      </w:r>
    </w:p>
    <w:p w14:paraId="02053DB3" w14:textId="77777777" w:rsidR="0066382C" w:rsidRDefault="0066382C" w:rsidP="00205FE2">
      <w:pPr>
        <w:numPr>
          <w:ilvl w:val="0"/>
          <w:numId w:val="3"/>
        </w:numPr>
      </w:pPr>
      <w:r w:rsidRPr="008B68E7">
        <w:rPr>
          <w:b/>
          <w:i/>
        </w:rPr>
        <w:t>Nav links in Footer</w:t>
      </w:r>
      <w:r>
        <w:t xml:space="preserve"> - The navigation links have also been included in the footer of each web page so that users do not need to return to the Top of the web page to navigate to other pages.</w:t>
      </w:r>
    </w:p>
    <w:p w14:paraId="1E1CA6F7" w14:textId="77777777" w:rsidR="0066382C" w:rsidRDefault="0066382C" w:rsidP="00205FE2">
      <w:pPr>
        <w:numPr>
          <w:ilvl w:val="0"/>
          <w:numId w:val="3"/>
        </w:numPr>
      </w:pPr>
      <w:r w:rsidRPr="008B68E7">
        <w:rPr>
          <w:b/>
          <w:i/>
        </w:rPr>
        <w:t>TOP button</w:t>
      </w:r>
      <w:r w:rsidRPr="0066382C">
        <w:rPr>
          <w:b/>
        </w:rPr>
        <w:t xml:space="preserve"> </w:t>
      </w:r>
      <w:r>
        <w:t>– a top button will appear once the page has scrolled down. This can be used by users to return to the Top of the web page efficiently if required.</w:t>
      </w:r>
    </w:p>
    <w:p w14:paraId="4C3E0848" w14:textId="77777777" w:rsidR="008A2B7C" w:rsidRDefault="008A2B7C" w:rsidP="005978DD"/>
    <w:p w14:paraId="02D085A1" w14:textId="77777777" w:rsidR="005978DD" w:rsidRDefault="005978DD" w:rsidP="005978DD">
      <w:pPr>
        <w:pStyle w:val="PMOHeading3"/>
      </w:pPr>
      <w:bookmarkStart w:id="16" w:name="_Toc481942626"/>
      <w:r>
        <w:t>Table – Ellen_Rooms.html</w:t>
      </w:r>
      <w:bookmarkEnd w:id="16"/>
    </w:p>
    <w:p w14:paraId="14A3324E" w14:textId="77777777" w:rsidR="0014311B" w:rsidRDefault="00875111" w:rsidP="005978DD">
      <w:r>
        <w:t>I have used table sections to identify the head, foot &amp; body of the table and to increase accessibility I have associated the table data cell values with their corresponding headers</w:t>
      </w:r>
      <w:r w:rsidR="00D3761A">
        <w:t xml:space="preserve">. </w:t>
      </w:r>
    </w:p>
    <w:p w14:paraId="53CD9262" w14:textId="77777777" w:rsidR="008A2B7C" w:rsidRDefault="00D3761A" w:rsidP="005978DD">
      <w:r>
        <w:t>I used the recommended method of assigning the Id attribute to the &lt;th&gt; tag to identify a specific header and then assigning this header to the</w:t>
      </w:r>
      <w:r w:rsidR="0066382C">
        <w:t xml:space="preserve"> appropriate </w:t>
      </w:r>
      <w:r>
        <w:t xml:space="preserve"> &lt;td&gt; </w:t>
      </w:r>
      <w:r w:rsidR="0066382C">
        <w:t>data cell.</w:t>
      </w:r>
    </w:p>
    <w:p w14:paraId="1075A55A" w14:textId="77777777" w:rsidR="0066382C" w:rsidRDefault="0066382C" w:rsidP="005978DD"/>
    <w:p w14:paraId="0C5528D1" w14:textId="77777777" w:rsidR="00875111" w:rsidRDefault="00875111" w:rsidP="00875111">
      <w:pPr>
        <w:pStyle w:val="PMOHeading3"/>
      </w:pPr>
      <w:bookmarkStart w:id="17" w:name="_Toc481942627"/>
      <w:r>
        <w:t>Form</w:t>
      </w:r>
      <w:r w:rsidR="008A2B7C">
        <w:t>s</w:t>
      </w:r>
      <w:r>
        <w:t xml:space="preserve"> – </w:t>
      </w:r>
      <w:r w:rsidR="0066382C">
        <w:t>Contact form &amp; B</w:t>
      </w:r>
      <w:r w:rsidR="008A2B7C">
        <w:t>ooking forms</w:t>
      </w:r>
      <w:bookmarkEnd w:id="17"/>
    </w:p>
    <w:p w14:paraId="3A0B9977" w14:textId="77777777" w:rsidR="008A2B7C" w:rsidRDefault="008A2B7C" w:rsidP="008A2B7C">
      <w:r>
        <w:t>Within the form, I have used a variety of elements to increase overall accessibility and usability for all users, namely fieldset, legend and label elements.</w:t>
      </w:r>
    </w:p>
    <w:p w14:paraId="6A0B4544" w14:textId="77777777" w:rsidR="008A2B7C" w:rsidRDefault="008A2B7C" w:rsidP="00205FE2">
      <w:pPr>
        <w:numPr>
          <w:ilvl w:val="0"/>
          <w:numId w:val="4"/>
        </w:numPr>
      </w:pPr>
      <w:r>
        <w:t>Fieldset element – Groups the elements and assigns a border for visual assistance</w:t>
      </w:r>
    </w:p>
    <w:p w14:paraId="4D6D3624" w14:textId="77777777" w:rsidR="008A2B7C" w:rsidRDefault="008A2B7C" w:rsidP="00205FE2">
      <w:pPr>
        <w:numPr>
          <w:ilvl w:val="0"/>
          <w:numId w:val="4"/>
        </w:numPr>
      </w:pPr>
      <w:r>
        <w:t xml:space="preserve">Legend element – Provides the heading for the forms, </w:t>
      </w:r>
      <w:r w:rsidR="00BA5DB6">
        <w:t>e.g.</w:t>
      </w:r>
      <w:r w:rsidR="001D4E33">
        <w:t xml:space="preserve"> </w:t>
      </w:r>
      <w:r>
        <w:t>“Contact Form” and “Booking Form” to clearly indicate the purpose of the elements in the web pages.</w:t>
      </w:r>
    </w:p>
    <w:p w14:paraId="71C2E741" w14:textId="77777777" w:rsidR="008A40AE" w:rsidRPr="008A40AE" w:rsidRDefault="008A2B7C" w:rsidP="00205FE2">
      <w:pPr>
        <w:numPr>
          <w:ilvl w:val="0"/>
          <w:numId w:val="4"/>
        </w:numPr>
      </w:pPr>
      <w:r>
        <w:t xml:space="preserve">Label element – </w:t>
      </w:r>
      <w:r w:rsidR="0066382C">
        <w:t>This connects the label with the actual form control. If a user clicks on the label, the cursor will open the relevant form fields to be populated.</w:t>
      </w:r>
    </w:p>
    <w:p w14:paraId="5D2EA332" w14:textId="77777777" w:rsidR="0014311B" w:rsidRDefault="0014311B" w:rsidP="0014311B"/>
    <w:p w14:paraId="6137954C" w14:textId="77777777" w:rsidR="00542EEF" w:rsidRDefault="001D4E33" w:rsidP="00542EEF">
      <w:pPr>
        <w:pStyle w:val="PMOHeading1"/>
      </w:pPr>
      <w:bookmarkStart w:id="18" w:name="_Toc481942628"/>
      <w:r>
        <w:lastRenderedPageBreak/>
        <w:t>Search Engine Optimisation</w:t>
      </w:r>
      <w:bookmarkEnd w:id="18"/>
    </w:p>
    <w:p w14:paraId="2C67602C" w14:textId="77777777" w:rsidR="00542EEF" w:rsidRDefault="000C75DC" w:rsidP="00542EEF">
      <w:pPr>
        <w:pStyle w:val="PMOHeading2"/>
      </w:pPr>
      <w:bookmarkStart w:id="19" w:name="_Toc481942629"/>
      <w:r>
        <w:t>Page Titles</w:t>
      </w:r>
      <w:r w:rsidR="00B0584F">
        <w:t xml:space="preserve"> &amp; Description Meta Tag</w:t>
      </w:r>
      <w:bookmarkEnd w:id="19"/>
    </w:p>
    <w:p w14:paraId="14E1507A" w14:textId="065605F0" w:rsidR="00B0584F" w:rsidRDefault="000C75DC" w:rsidP="00B0584F">
      <w:r>
        <w:t xml:space="preserve">All page titles are descriptive and include the website name “Ellen B&amp;B” plus the differing page names </w:t>
      </w:r>
      <w:r w:rsidR="00BA5DB6">
        <w:t>e</w:t>
      </w:r>
      <w:r w:rsidR="00205A23">
        <w:t>.</w:t>
      </w:r>
      <w:r w:rsidR="00BA5DB6">
        <w:t>g</w:t>
      </w:r>
      <w:r w:rsidR="00205A23">
        <w:t>.</w:t>
      </w:r>
      <w:r>
        <w:t xml:space="preserve"> Ellen B&amp;B – Home.</w:t>
      </w:r>
      <w:r w:rsidR="00B0584F">
        <w:t xml:space="preserve"> </w:t>
      </w:r>
    </w:p>
    <w:p w14:paraId="22D91FA7" w14:textId="77777777" w:rsidR="00B0584F" w:rsidRDefault="00B0584F" w:rsidP="00B0584F">
      <w:r>
        <w:t xml:space="preserve">Each page has a meta description tag, which </w:t>
      </w:r>
      <w:r w:rsidR="00802CD2">
        <w:t xml:space="preserve">includes a summary of the </w:t>
      </w:r>
      <w:r>
        <w:t>site</w:t>
      </w:r>
      <w:r w:rsidR="00802CD2">
        <w:t>, with different content being provided depending on the page being searched.</w:t>
      </w:r>
      <w:r>
        <w:t xml:space="preserve"> </w:t>
      </w:r>
    </w:p>
    <w:p w14:paraId="7EA02082" w14:textId="77777777" w:rsidR="00802CD2" w:rsidRDefault="00802CD2" w:rsidP="00B0584F"/>
    <w:p w14:paraId="600C0912" w14:textId="77777777" w:rsidR="00542EEF" w:rsidRDefault="00B0584F" w:rsidP="00B0584F">
      <w:pPr>
        <w:pStyle w:val="PMOHeading2"/>
      </w:pPr>
      <w:bookmarkStart w:id="20" w:name="_Toc481942630"/>
      <w:r>
        <w:t>Keywords &amp; Favicon</w:t>
      </w:r>
      <w:bookmarkEnd w:id="20"/>
    </w:p>
    <w:p w14:paraId="48C4DC78" w14:textId="77777777" w:rsidR="00B0584F" w:rsidRDefault="00B0584F" w:rsidP="00B0584F">
      <w:r>
        <w:t xml:space="preserve">Each page has generic keywords relating to bed &amp; breakfast in Galway that would hopefully increase the probability of visitors finding the site plus specific keywords relating to each </w:t>
      </w:r>
      <w:r w:rsidR="0039432D">
        <w:t>page’s</w:t>
      </w:r>
      <w:r>
        <w:t xml:space="preserve"> content.</w:t>
      </w:r>
    </w:p>
    <w:p w14:paraId="434AB4C5" w14:textId="77777777" w:rsidR="00B0584F" w:rsidRDefault="00B0584F" w:rsidP="00B0584F">
      <w:r>
        <w:t xml:space="preserve">Each page has a favicon plus a shortcut so that if visitors bookmark the site, the </w:t>
      </w:r>
      <w:r w:rsidR="0039432D">
        <w:t>“</w:t>
      </w:r>
      <w:r>
        <w:t>Ellen logo</w:t>
      </w:r>
      <w:r w:rsidR="0039432D">
        <w:t>”</w:t>
      </w:r>
      <w:r>
        <w:t xml:space="preserve"> is stored as part of the bookmark.</w:t>
      </w:r>
    </w:p>
    <w:p w14:paraId="2405C6DB" w14:textId="77777777" w:rsidR="00802CD2" w:rsidRDefault="00802CD2" w:rsidP="00B0584F"/>
    <w:p w14:paraId="0CAA7882" w14:textId="77777777" w:rsidR="008A40AE" w:rsidRDefault="00B0584F" w:rsidP="008A40AE">
      <w:pPr>
        <w:pStyle w:val="PMOHeading2"/>
      </w:pPr>
      <w:bookmarkStart w:id="21" w:name="_Toc481942631"/>
      <w:r>
        <w:t>Structural Tags</w:t>
      </w:r>
      <w:bookmarkEnd w:id="21"/>
    </w:p>
    <w:p w14:paraId="02DDC881" w14:textId="77777777" w:rsidR="00B0584F" w:rsidRDefault="00B0584F" w:rsidP="00B0584F">
      <w:r>
        <w:t>All headings are created</w:t>
      </w:r>
      <w:r w:rsidR="00802CD2">
        <w:t xml:space="preserve"> using heading tags &lt;h1&gt; </w:t>
      </w:r>
      <w:r w:rsidR="00BA5DB6">
        <w:t>etc.</w:t>
      </w:r>
      <w:r w:rsidR="00802CD2">
        <w:t xml:space="preserve"> and some of these headings have been replicated in the keywords of the page to increase optimisation.</w:t>
      </w:r>
    </w:p>
    <w:p w14:paraId="1161B5F6" w14:textId="77777777" w:rsidR="00802CD2" w:rsidRDefault="00802CD2" w:rsidP="00B0584F"/>
    <w:p w14:paraId="6C8E6194" w14:textId="77777777" w:rsidR="000C75DC" w:rsidRDefault="000C75DC" w:rsidP="008A40AE">
      <w:pPr>
        <w:pStyle w:val="PMOHeading2"/>
      </w:pPr>
      <w:bookmarkStart w:id="22" w:name="_Toc481942632"/>
      <w:r>
        <w:t>HTML Site Map</w:t>
      </w:r>
      <w:r w:rsidR="00802CD2">
        <w:t xml:space="preserve"> &amp; Navigation</w:t>
      </w:r>
      <w:bookmarkEnd w:id="22"/>
    </w:p>
    <w:p w14:paraId="2D4258FD" w14:textId="77777777" w:rsidR="00802CD2" w:rsidRDefault="00802CD2" w:rsidP="00802CD2">
      <w:r>
        <w:t>A html sitemap has been provided within the footer of each page, showing the webpages and their hierarchy to enable searching.</w:t>
      </w:r>
    </w:p>
    <w:p w14:paraId="655C9CE0" w14:textId="77777777" w:rsidR="00802CD2" w:rsidRDefault="0039432D" w:rsidP="00802CD2">
      <w:r>
        <w:t xml:space="preserve">I consider the </w:t>
      </w:r>
      <w:r w:rsidR="00802CD2">
        <w:t xml:space="preserve">navigation </w:t>
      </w:r>
      <w:r>
        <w:t>straightforward and easy to follow</w:t>
      </w:r>
      <w:r w:rsidR="00802CD2">
        <w:t>, with one dropdown menu containing two pages.</w:t>
      </w:r>
    </w:p>
    <w:p w14:paraId="2CFB3BB5" w14:textId="77777777" w:rsidR="00802CD2" w:rsidRDefault="00802CD2" w:rsidP="00802CD2"/>
    <w:p w14:paraId="3D2E4BAC" w14:textId="77777777" w:rsidR="00802CD2" w:rsidRDefault="00802CD2" w:rsidP="00802CD2">
      <w:pPr>
        <w:pStyle w:val="PMOHeading2"/>
      </w:pPr>
      <w:bookmarkStart w:id="23" w:name="_Toc481942633"/>
      <w:r>
        <w:t>Hyperlinks</w:t>
      </w:r>
      <w:bookmarkEnd w:id="23"/>
    </w:p>
    <w:p w14:paraId="3419D2D0" w14:textId="77777777" w:rsidR="00802CD2" w:rsidRDefault="00802CD2" w:rsidP="00802CD2">
      <w:r>
        <w:t>All hyperlinks, both internal and external are working</w:t>
      </w:r>
      <w:r w:rsidR="00157D65">
        <w:t>.</w:t>
      </w:r>
    </w:p>
    <w:p w14:paraId="5DB93A6C" w14:textId="77777777" w:rsidR="00CC74E1" w:rsidRDefault="00CC74E1" w:rsidP="00802CD2"/>
    <w:p w14:paraId="2603184E" w14:textId="77777777" w:rsidR="00802CD2" w:rsidRDefault="00802CD2" w:rsidP="00802CD2">
      <w:pPr>
        <w:pStyle w:val="PMOHeading2"/>
      </w:pPr>
      <w:bookmarkStart w:id="24" w:name="_Toc481942634"/>
      <w:r>
        <w:t>Web Page Content</w:t>
      </w:r>
      <w:r w:rsidR="00157D65">
        <w:t xml:space="preserve"> &amp; Images</w:t>
      </w:r>
      <w:bookmarkEnd w:id="24"/>
    </w:p>
    <w:p w14:paraId="5FC81E5C" w14:textId="77777777" w:rsidR="00802CD2" w:rsidRDefault="00802CD2" w:rsidP="00802CD2">
      <w:r>
        <w:t xml:space="preserve">My aim was to include appropriate content </w:t>
      </w:r>
      <w:r w:rsidR="00157D65">
        <w:t xml:space="preserve">and images </w:t>
      </w:r>
      <w:r>
        <w:t xml:space="preserve">suitable for a visitor to Galway and </w:t>
      </w:r>
      <w:r w:rsidR="00157D65">
        <w:t>hopefully entice a visitor to choose this bed &amp; breakfast in favour of other accommodation based on the content and the overall appearance of the website.</w:t>
      </w:r>
    </w:p>
    <w:p w14:paraId="1B4187D7" w14:textId="77777777" w:rsidR="00157D65" w:rsidRDefault="00157D65" w:rsidP="00802CD2"/>
    <w:p w14:paraId="3C050378" w14:textId="77777777" w:rsidR="008A40AE" w:rsidRDefault="005F5301" w:rsidP="00BA769B">
      <w:pPr>
        <w:pStyle w:val="PMOHeading1"/>
      </w:pPr>
      <w:bookmarkStart w:id="25" w:name="_Toc481942635"/>
      <w:r>
        <w:lastRenderedPageBreak/>
        <w:t>functionality</w:t>
      </w:r>
      <w:bookmarkEnd w:id="25"/>
    </w:p>
    <w:p w14:paraId="2762ED8F" w14:textId="77777777" w:rsidR="00BA5DB6" w:rsidRDefault="00BA5DB6" w:rsidP="0039432D">
      <w:pPr>
        <w:pStyle w:val="PMOHeading2"/>
      </w:pPr>
      <w:bookmarkStart w:id="26" w:name="_Toc481942636"/>
      <w:r>
        <w:t>Image Slideshow</w:t>
      </w:r>
      <w:bookmarkEnd w:id="26"/>
    </w:p>
    <w:p w14:paraId="19404E0F" w14:textId="77777777" w:rsidR="00BA5DB6" w:rsidRDefault="00BA5DB6" w:rsidP="00BA5DB6">
      <w:r>
        <w:t>Within the homepage, an image slideshow displays 5 images repetitively, changing every two seconds. I believe that this type of functionality would appeal to most visual visitors and enhances the presentation of the website.</w:t>
      </w:r>
    </w:p>
    <w:p w14:paraId="52FF5763" w14:textId="77777777" w:rsidR="00CC74E1" w:rsidRDefault="00CC74E1" w:rsidP="00BA5DB6"/>
    <w:p w14:paraId="28C844D0" w14:textId="77777777" w:rsidR="0039432D" w:rsidRDefault="0039432D" w:rsidP="0039432D">
      <w:pPr>
        <w:pStyle w:val="PMOHeading2"/>
      </w:pPr>
      <w:bookmarkStart w:id="27" w:name="_Toc481942637"/>
      <w:r>
        <w:t>Expanding containers</w:t>
      </w:r>
      <w:bookmarkEnd w:id="27"/>
    </w:p>
    <w:p w14:paraId="26049CDB" w14:textId="33F522F8" w:rsidR="0039432D" w:rsidRDefault="0039432D" w:rsidP="0039432D">
      <w:r>
        <w:t xml:space="preserve">Within the home page, I have included 3 expanding containers to provide additional information about the images provided, </w:t>
      </w:r>
      <w:r w:rsidR="00205A23">
        <w:t>l</w:t>
      </w:r>
      <w:r>
        <w:t>ounge,</w:t>
      </w:r>
      <w:r w:rsidR="004571A9">
        <w:t xml:space="preserve"> </w:t>
      </w:r>
      <w:r>
        <w:t>dining room and bedroom with the aim of further enticing visitors to continue viewing the rest of the website.</w:t>
      </w:r>
    </w:p>
    <w:p w14:paraId="1A02475E" w14:textId="77777777" w:rsidR="00477F9C" w:rsidRDefault="00477F9C" w:rsidP="0039432D"/>
    <w:p w14:paraId="64789166" w14:textId="77777777" w:rsidR="0039432D" w:rsidRDefault="0039432D" w:rsidP="0039432D">
      <w:pPr>
        <w:pStyle w:val="PMOHeading2"/>
      </w:pPr>
      <w:bookmarkStart w:id="28" w:name="_Toc481942638"/>
      <w:r>
        <w:t>Booking form – date checking</w:t>
      </w:r>
      <w:bookmarkEnd w:id="28"/>
    </w:p>
    <w:p w14:paraId="006EF55D" w14:textId="77777777" w:rsidR="004C290A" w:rsidRDefault="0039432D" w:rsidP="0039432D">
      <w:r>
        <w:t xml:space="preserve">I have added </w:t>
      </w:r>
      <w:r w:rsidR="00260346">
        <w:t xml:space="preserve">some validation of the booking form to </w:t>
      </w:r>
      <w:r>
        <w:t xml:space="preserve">ensure that users are </w:t>
      </w:r>
      <w:r w:rsidR="00260346">
        <w:t xml:space="preserve">unable </w:t>
      </w:r>
      <w:r>
        <w:t xml:space="preserve">to book a checkout date earlier than the </w:t>
      </w:r>
      <w:r w:rsidR="004571A9">
        <w:t>check-in</w:t>
      </w:r>
      <w:r>
        <w:t xml:space="preserve"> date</w:t>
      </w:r>
      <w:r w:rsidR="00260346">
        <w:t xml:space="preserve">. The output provides a </w:t>
      </w:r>
      <w:r w:rsidR="004571A9">
        <w:t>warning and</w:t>
      </w:r>
      <w:r w:rsidR="00260346">
        <w:t xml:space="preserve"> asks the user to try again. Once the checkout date is later than the </w:t>
      </w:r>
      <w:r w:rsidR="004571A9">
        <w:t>check-in</w:t>
      </w:r>
      <w:r w:rsidR="00260346">
        <w:t xml:space="preserve"> date, a confirmation of reservation notice is sent.</w:t>
      </w:r>
    </w:p>
    <w:p w14:paraId="3BC79533" w14:textId="77777777" w:rsidR="004C290A" w:rsidRDefault="004C290A" w:rsidP="0039432D"/>
    <w:p w14:paraId="72B3AA01" w14:textId="77777777" w:rsidR="004C290A" w:rsidRDefault="004C290A" w:rsidP="004C290A">
      <w:pPr>
        <w:pStyle w:val="PMOHeading2"/>
      </w:pPr>
      <w:bookmarkStart w:id="29" w:name="_Toc481942639"/>
      <w:r>
        <w:t>Image changing event</w:t>
      </w:r>
      <w:bookmarkEnd w:id="29"/>
    </w:p>
    <w:p w14:paraId="718DE3EB" w14:textId="77777777" w:rsidR="0039432D" w:rsidRDefault="004C290A" w:rsidP="004C290A">
      <w:r>
        <w:t xml:space="preserve">Within the </w:t>
      </w:r>
      <w:r w:rsidR="004571A9">
        <w:t>About Us</w:t>
      </w:r>
      <w:r>
        <w:t xml:space="preserve"> page, I have added a change image event depending on mouse movement over or out of the image to display both the front and back of the property.</w:t>
      </w:r>
      <w:r w:rsidR="00260346">
        <w:t xml:space="preserve"> </w:t>
      </w:r>
    </w:p>
    <w:p w14:paraId="6B6D9C70" w14:textId="77777777" w:rsidR="004C290A" w:rsidRDefault="004C290A" w:rsidP="004C290A"/>
    <w:p w14:paraId="67176E72" w14:textId="77777777" w:rsidR="004C290A" w:rsidRDefault="004C290A" w:rsidP="004C290A">
      <w:pPr>
        <w:pStyle w:val="PMOHeading2"/>
      </w:pPr>
      <w:bookmarkStart w:id="30" w:name="_Toc481942640"/>
      <w:r>
        <w:t>Contact Form Validation</w:t>
      </w:r>
      <w:bookmarkEnd w:id="30"/>
    </w:p>
    <w:p w14:paraId="08F4EBB3" w14:textId="676F5B14" w:rsidR="004C290A" w:rsidRDefault="004C290A" w:rsidP="004C290A">
      <w:r>
        <w:t xml:space="preserve">Required attributes have been assigned to fields marked with an asterisk. I have also used the new semantic Html5 tags of email and </w:t>
      </w:r>
      <w:r w:rsidR="009A03BA">
        <w:t>tel.</w:t>
      </w:r>
      <w:r w:rsidR="00205A23">
        <w:t xml:space="preserve"> I have added additional form validation functionality to accommodate browsers that do not yet support these elements.</w:t>
      </w:r>
    </w:p>
    <w:p w14:paraId="3702F52A" w14:textId="77777777" w:rsidR="00477F9C" w:rsidRDefault="00477F9C" w:rsidP="004C290A"/>
    <w:p w14:paraId="07841C83" w14:textId="77777777" w:rsidR="00CC74E1" w:rsidRDefault="00CC74E1" w:rsidP="00CC74E1">
      <w:pPr>
        <w:pStyle w:val="PMOHeading2"/>
      </w:pPr>
      <w:bookmarkStart w:id="31" w:name="_Toc481942641"/>
      <w:r>
        <w:t>Browser testing</w:t>
      </w:r>
      <w:bookmarkEnd w:id="31"/>
    </w:p>
    <w:p w14:paraId="1328F980" w14:textId="74C0FC63" w:rsidR="00CC74E1" w:rsidRDefault="00CC74E1" w:rsidP="00CC74E1">
      <w:r>
        <w:t>This website has been tested in both Chrome and Firefox browsers with little difference in how the website is presented and the functionality works</w:t>
      </w:r>
      <w:r w:rsidR="00205A23">
        <w:t xml:space="preserve"> consistently</w:t>
      </w:r>
      <w:r>
        <w:t>.</w:t>
      </w:r>
      <w:r w:rsidR="00205A23">
        <w:t xml:space="preserve"> </w:t>
      </w:r>
      <w:r>
        <w:t>I have done limited testing in Internet explorer due to varying rendering issues depending on the IE version.</w:t>
      </w:r>
    </w:p>
    <w:p w14:paraId="0570E859" w14:textId="2FCC4FA2" w:rsidR="00816B11" w:rsidRDefault="00816B11" w:rsidP="00816B11">
      <w:pPr>
        <w:rPr>
          <w:sz w:val="36"/>
          <w:szCs w:val="36"/>
        </w:rPr>
      </w:pPr>
      <w:r w:rsidRPr="00816B11">
        <w:rPr>
          <w:sz w:val="36"/>
          <w:szCs w:val="36"/>
        </w:rPr>
        <w:t>Bibliography</w:t>
      </w:r>
    </w:p>
    <w:p w14:paraId="4C17D2CB" w14:textId="2A237B34" w:rsidR="00816B11" w:rsidRDefault="00624DBF" w:rsidP="00816B11">
      <w:pPr>
        <w:rPr>
          <w:sz w:val="36"/>
          <w:szCs w:val="36"/>
        </w:rPr>
      </w:pPr>
      <w:r>
        <w:rPr>
          <w:noProof/>
        </w:rPr>
        <w:drawing>
          <wp:inline distT="0" distB="0" distL="0" distR="0" wp14:anchorId="4DFE17C2" wp14:editId="5A91E5A3">
            <wp:extent cx="6172200" cy="1174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1174750"/>
                    </a:xfrm>
                    <a:prstGeom prst="rect">
                      <a:avLst/>
                    </a:prstGeom>
                    <a:noFill/>
                    <a:ln>
                      <a:noFill/>
                    </a:ln>
                  </pic:spPr>
                </pic:pic>
              </a:graphicData>
            </a:graphic>
          </wp:inline>
        </w:drawing>
      </w:r>
    </w:p>
    <w:p w14:paraId="25F86836" w14:textId="77777777" w:rsidR="00923017" w:rsidRDefault="00923017" w:rsidP="00923017">
      <w:pPr>
        <w:pStyle w:val="PMOHeading1"/>
      </w:pPr>
      <w:bookmarkStart w:id="32" w:name="_Toc481942642"/>
      <w:r>
        <w:lastRenderedPageBreak/>
        <w:t>What did I learn &amp; what I would do differently</w:t>
      </w:r>
      <w:bookmarkEnd w:id="32"/>
    </w:p>
    <w:p w14:paraId="45C2A8BF" w14:textId="77777777" w:rsidR="00923017" w:rsidRPr="00477F9C" w:rsidRDefault="00923017" w:rsidP="00923017">
      <w:pPr>
        <w:rPr>
          <w:b/>
          <w:i/>
        </w:rPr>
      </w:pPr>
      <w:r w:rsidRPr="00477F9C">
        <w:rPr>
          <w:b/>
          <w:i/>
        </w:rPr>
        <w:t>What I learned..…</w:t>
      </w:r>
    </w:p>
    <w:p w14:paraId="57D08C04" w14:textId="77777777" w:rsidR="00923017" w:rsidRDefault="00923017" w:rsidP="00923017">
      <w:r>
        <w:t>The power and importance of CSS, how adding styles can completely transform ordinary looking text into something interesting. I also learned unfortunately the hard way, how CSS can be very frustrating when styles are inherited and attempts to overwrite them have failed numerous times due to a missing “;”.</w:t>
      </w:r>
    </w:p>
    <w:p w14:paraId="76984D1E" w14:textId="77777777" w:rsidR="00923017" w:rsidRPr="00477F9C" w:rsidRDefault="00923017" w:rsidP="00923017">
      <w:pPr>
        <w:rPr>
          <w:b/>
          <w:i/>
        </w:rPr>
      </w:pPr>
      <w:r w:rsidRPr="00477F9C">
        <w:rPr>
          <w:b/>
          <w:i/>
        </w:rPr>
        <w:t>What I would do differently…</w:t>
      </w:r>
    </w:p>
    <w:p w14:paraId="4BD365AB" w14:textId="402F1BB5" w:rsidR="00923017" w:rsidRDefault="00923017" w:rsidP="00923017">
      <w:r>
        <w:t>Before starting my website</w:t>
      </w:r>
      <w:r w:rsidR="00477F9C">
        <w:t xml:space="preserve">, </w:t>
      </w:r>
      <w:r>
        <w:t xml:space="preserve">I spent a lot </w:t>
      </w:r>
      <w:r w:rsidR="00477F9C">
        <w:t>of time deciding on the overall framework and how the basic structure could work for each of the pages etc.</w:t>
      </w:r>
      <w:r>
        <w:t xml:space="preserve"> </w:t>
      </w:r>
      <w:r w:rsidR="00477F9C">
        <w:t>The element that I omitted to consider was size and upon reflection, I would structure the site for mobile first and then expand on that structure for desktops and standard screens. I thi</w:t>
      </w:r>
      <w:r w:rsidR="009A03BA">
        <w:t xml:space="preserve">nk that this would be an easier, </w:t>
      </w:r>
      <w:r w:rsidR="00477F9C">
        <w:t>more future proof approach</w:t>
      </w:r>
      <w:r w:rsidR="009A03BA">
        <w:t xml:space="preserve"> and would have avoided a lot of rework.</w:t>
      </w:r>
    </w:p>
    <w:p w14:paraId="6A46CA2A" w14:textId="16F85EEC" w:rsidR="00285F65" w:rsidRDefault="00285F65" w:rsidP="00923017"/>
    <w:bookmarkStart w:id="33" w:name="_GoBack"/>
    <w:bookmarkStart w:id="34" w:name="_MON_1555685083"/>
    <w:bookmarkEnd w:id="34"/>
    <w:p w14:paraId="515E4F56" w14:textId="5B37D1BB" w:rsidR="00285F65" w:rsidRDefault="00624DBF" w:rsidP="00923017">
      <w:r>
        <w:object w:dxaOrig="1508" w:dyaOrig="982" w14:anchorId="40582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16" o:title=""/>
          </v:shape>
          <o:OLEObject Type="Embed" ProgID="Excel.Sheet.12" ShapeID="_x0000_i1029" DrawAspect="Icon" ObjectID="_1555685235" r:id="rId17"/>
        </w:object>
      </w:r>
      <w:bookmarkEnd w:id="33"/>
    </w:p>
    <w:p w14:paraId="755BEDA5" w14:textId="3937B72E" w:rsidR="006B26A7" w:rsidRDefault="006B26A7" w:rsidP="00923017"/>
    <w:p w14:paraId="0D25A832" w14:textId="231F09DF" w:rsidR="00816B11" w:rsidRPr="00816B11" w:rsidRDefault="00816B11" w:rsidP="00923017">
      <w:pPr>
        <w:rPr>
          <w:sz w:val="36"/>
          <w:szCs w:val="36"/>
        </w:rPr>
      </w:pPr>
    </w:p>
    <w:sectPr w:rsidR="00816B11" w:rsidRPr="00816B11" w:rsidSect="0020674B">
      <w:pgSz w:w="11906" w:h="16838" w:code="9"/>
      <w:pgMar w:top="1077" w:right="1106" w:bottom="1077" w:left="107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C3F71" w14:textId="77777777" w:rsidR="00205FE2" w:rsidRDefault="00205FE2" w:rsidP="002C7659">
      <w:r>
        <w:separator/>
      </w:r>
    </w:p>
  </w:endnote>
  <w:endnote w:type="continuationSeparator" w:id="0">
    <w:p w14:paraId="5ACCB7D6" w14:textId="77777777" w:rsidR="00205FE2" w:rsidRDefault="00205FE2" w:rsidP="002C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0648" w14:textId="77777777" w:rsidR="0039432D" w:rsidRDefault="0039432D" w:rsidP="002C7659">
    <w:pPr>
      <w:pStyle w:val="Footer"/>
      <w:rPr>
        <w:rStyle w:val="PageNumber"/>
        <w:rFonts w:cs="Arial"/>
      </w:rPr>
    </w:pPr>
  </w:p>
  <w:p w14:paraId="2DFAB287" w14:textId="77777777" w:rsidR="0039432D" w:rsidRDefault="0039432D" w:rsidP="002C7659">
    <w:pPr>
      <w:pStyle w:val="Footer"/>
      <w:rPr>
        <w:rStyle w:val="PageNumber"/>
        <w:rFonts w:cs="Arial"/>
      </w:rPr>
    </w:pPr>
  </w:p>
  <w:p w14:paraId="059FABA1" w14:textId="77777777" w:rsidR="0039432D" w:rsidRPr="003F67A4" w:rsidRDefault="0039432D" w:rsidP="002C7659">
    <w:pPr>
      <w:pStyle w:val="Footer"/>
      <w:rPr>
        <w:rStyle w:val="PageNumber"/>
        <w:rFonts w:cs="Arial"/>
        <w:sz w:val="16"/>
        <w:szCs w:val="16"/>
      </w:rPr>
    </w:pPr>
    <w:r>
      <w:rPr>
        <w:rStyle w:val="PageNumber"/>
        <w:rFonts w:cs="Arial"/>
      </w:rPr>
      <w:tab/>
    </w:r>
  </w:p>
  <w:p w14:paraId="5987F702" w14:textId="77777777" w:rsidR="0039432D" w:rsidRPr="003F67A4" w:rsidRDefault="0039432D" w:rsidP="002C7659">
    <w:pPr>
      <w:pStyle w:val="Footer"/>
      <w:rPr>
        <w:rStyle w:val="PageNumber"/>
        <w:rFonts w:cs="Arial"/>
        <w:sz w:val="16"/>
        <w:szCs w:val="16"/>
      </w:rPr>
    </w:pPr>
  </w:p>
  <w:p w14:paraId="501BF86B" w14:textId="77777777" w:rsidR="0039432D" w:rsidRPr="003F67A4" w:rsidRDefault="0039432D" w:rsidP="002C7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272D8" w14:textId="6E3C3515" w:rsidR="0039432D" w:rsidRPr="007545F4" w:rsidRDefault="0039432D" w:rsidP="002C7659">
    <w:r>
      <w:t>10349734_Karen Feeley_B8IT115</w:t>
    </w:r>
    <w:r w:rsidRPr="007545F4">
      <w:tab/>
    </w:r>
    <w:r w:rsidRPr="007545F4">
      <w:tab/>
      <w:t xml:space="preserve">Page </w:t>
    </w:r>
    <w:r w:rsidRPr="007545F4">
      <w:fldChar w:fldCharType="begin"/>
    </w:r>
    <w:r w:rsidRPr="007545F4">
      <w:instrText xml:space="preserve"> PAGE   \* MERGEFORMAT </w:instrText>
    </w:r>
    <w:r w:rsidRPr="007545F4">
      <w:fldChar w:fldCharType="separate"/>
    </w:r>
    <w:r w:rsidR="001759CA">
      <w:rPr>
        <w:noProof/>
      </w:rPr>
      <w:t>8</w:t>
    </w:r>
    <w:r w:rsidRPr="007545F4">
      <w:fldChar w:fldCharType="end"/>
    </w:r>
    <w:r w:rsidRPr="007545F4">
      <w:t xml:space="preserve"> of </w:t>
    </w:r>
    <w:r w:rsidR="001759CA">
      <w:fldChar w:fldCharType="begin"/>
    </w:r>
    <w:r w:rsidR="001759CA">
      <w:instrText xml:space="preserve"> NUMPAGES   \* MERGEFORMAT </w:instrText>
    </w:r>
    <w:r w:rsidR="001759CA">
      <w:fldChar w:fldCharType="separate"/>
    </w:r>
    <w:r w:rsidR="001759CA">
      <w:rPr>
        <w:noProof/>
      </w:rPr>
      <w:t>8</w:t>
    </w:r>
    <w:r w:rsidR="001759C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82A0F" w14:textId="77777777" w:rsidR="00205FE2" w:rsidRDefault="00205FE2" w:rsidP="002C7659">
      <w:r>
        <w:separator/>
      </w:r>
    </w:p>
  </w:footnote>
  <w:footnote w:type="continuationSeparator" w:id="0">
    <w:p w14:paraId="42492D5B" w14:textId="77777777" w:rsidR="00205FE2" w:rsidRDefault="00205FE2" w:rsidP="002C7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DD5F" w14:textId="77777777" w:rsidR="0039432D" w:rsidRDefault="0039432D" w:rsidP="002C7659"/>
  <w:tbl>
    <w:tblPr>
      <w:tblW w:w="9889" w:type="dxa"/>
      <w:tblLayout w:type="fixed"/>
      <w:tblLook w:val="0000" w:firstRow="0" w:lastRow="0" w:firstColumn="0" w:lastColumn="0" w:noHBand="0" w:noVBand="0"/>
    </w:tblPr>
    <w:tblGrid>
      <w:gridCol w:w="9889"/>
    </w:tblGrid>
    <w:tr w:rsidR="0039432D" w:rsidRPr="00205FE2" w14:paraId="3719649F" w14:textId="77777777" w:rsidTr="00E93437">
      <w:tc>
        <w:tcPr>
          <w:tcW w:w="9889" w:type="dxa"/>
        </w:tcPr>
        <w:p w14:paraId="53607946" w14:textId="77777777" w:rsidR="0039432D" w:rsidRPr="00205FE2" w:rsidRDefault="0039432D" w:rsidP="002913B5">
          <w:pPr>
            <w:pStyle w:val="PMOFooter"/>
            <w:tabs>
              <w:tab w:val="clear" w:pos="8306"/>
              <w:tab w:val="left" w:pos="1230"/>
              <w:tab w:val="right" w:pos="9673"/>
            </w:tabs>
            <w:rPr>
              <w:sz w:val="16"/>
              <w:szCs w:val="16"/>
            </w:rPr>
          </w:pPr>
          <w:r w:rsidRPr="00205FE2">
            <w:rPr>
              <w:sz w:val="16"/>
              <w:szCs w:val="16"/>
            </w:rPr>
            <w:t>Website Report</w:t>
          </w:r>
        </w:p>
      </w:tc>
    </w:tr>
  </w:tbl>
  <w:p w14:paraId="6435FAB5" w14:textId="0D4ECC70" w:rsidR="0039432D" w:rsidRDefault="00624DBF" w:rsidP="00317896">
    <w:pPr>
      <w:pStyle w:val="Header"/>
      <w:tabs>
        <w:tab w:val="clear" w:pos="9026"/>
        <w:tab w:val="right" w:pos="9781"/>
      </w:tabs>
    </w:pPr>
    <w:r>
      <w:rPr>
        <w:noProof/>
        <w:lang w:val="en-IE" w:eastAsia="en-IE"/>
      </w:rPr>
      <mc:AlternateContent>
        <mc:Choice Requires="wps">
          <w:drawing>
            <wp:anchor distT="0" distB="0" distL="114300" distR="114300" simplePos="0" relativeHeight="251658240" behindDoc="0" locked="0" layoutInCell="1" allowOverlap="1" wp14:anchorId="78747D2E" wp14:editId="12F99ED3">
              <wp:simplePos x="0" y="0"/>
              <wp:positionH relativeFrom="column">
                <wp:posOffset>-179070</wp:posOffset>
              </wp:positionH>
              <wp:positionV relativeFrom="paragraph">
                <wp:posOffset>9730105</wp:posOffset>
              </wp:positionV>
              <wp:extent cx="6477000" cy="635"/>
              <wp:effectExtent l="11430" t="5080" r="7620"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9D6F42" id="_x0000_t32" coordsize="21600,21600" o:spt="32" o:oned="t" path="m,l21600,21600e" filled="f">
              <v:path arrowok="t" fillok="f" o:connecttype="none"/>
              <o:lock v:ext="edit" shapetype="t"/>
            </v:shapetype>
            <v:shape id="AutoShape 2" o:spid="_x0000_s1026" type="#_x0000_t32" style="position:absolute;margin-left:-14.1pt;margin-top:766.15pt;width:51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ySIAIAAD0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"/>
          </w:pict>
        </mc:Fallback>
      </mc:AlternateContent>
    </w:r>
    <w:r>
      <w:rPr>
        <w:noProof/>
        <w:lang w:val="en-IE" w:eastAsia="en-IE"/>
      </w:rPr>
      <mc:AlternateContent>
        <mc:Choice Requires="wps">
          <w:drawing>
            <wp:anchor distT="0" distB="0" distL="114300" distR="114300" simplePos="0" relativeHeight="251657216" behindDoc="0" locked="0" layoutInCell="1" allowOverlap="1" wp14:anchorId="27F34214" wp14:editId="23F54AC4">
              <wp:simplePos x="0" y="0"/>
              <wp:positionH relativeFrom="column">
                <wp:posOffset>-179070</wp:posOffset>
              </wp:positionH>
              <wp:positionV relativeFrom="paragraph">
                <wp:posOffset>35560</wp:posOffset>
              </wp:positionV>
              <wp:extent cx="6477000" cy="635"/>
              <wp:effectExtent l="11430" t="6985" r="762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CBF34" id="AutoShape 1" o:spid="_x0000_s1026" type="#_x0000_t32" style="position:absolute;margin-left:-14.1pt;margin-top:2.8pt;width:510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200DD6"/>
    <w:multiLevelType w:val="multilevel"/>
    <w:tmpl w:val="E062CEBC"/>
    <w:lvl w:ilvl="0">
      <w:numFmt w:val="decimal"/>
      <w:pStyle w:val="PMOHeading1"/>
      <w:lvlText w:val="%1."/>
      <w:lvlJc w:val="left"/>
      <w:pPr>
        <w:ind w:left="360" w:hanging="360"/>
      </w:pPr>
      <w:rPr>
        <w:rFonts w:hint="default"/>
      </w:rPr>
    </w:lvl>
    <w:lvl w:ilvl="1">
      <w:start w:val="1"/>
      <w:numFmt w:val="decimal"/>
      <w:pStyle w:val="PMOHeading2"/>
      <w:lvlText w:val="%1.%2."/>
      <w:lvlJc w:val="left"/>
      <w:pPr>
        <w:ind w:left="792" w:hanging="432"/>
      </w:pPr>
      <w:rPr>
        <w:rFonts w:hint="default"/>
      </w:rPr>
    </w:lvl>
    <w:lvl w:ilvl="2">
      <w:start w:val="1"/>
      <w:numFmt w:val="decimal"/>
      <w:pStyle w:val="PMO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4673EFD"/>
    <w:multiLevelType w:val="hybridMultilevel"/>
    <w:tmpl w:val="06CE7E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563F5E"/>
    <w:multiLevelType w:val="hybridMultilevel"/>
    <w:tmpl w:val="89B20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EF5118"/>
    <w:multiLevelType w:val="hybridMultilevel"/>
    <w:tmpl w:val="62DADA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3510F89"/>
    <w:multiLevelType w:val="hybridMultilevel"/>
    <w:tmpl w:val="756E89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0"/>
  </w:num>
  <w:num w:numId="8">
    <w:abstractNumId w:val="0"/>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00"/>
  <w:displayHorizontalDrawingGridEvery w:val="2"/>
  <w:characterSpacingControl w:val="doNotCompress"/>
  <w:hdrShapeDefaults>
    <o:shapedefaults v:ext="edit" spidmax="2051"/>
    <o:shapelayout v:ext="edit">
      <o:rules v:ext="edit">
        <o:r id="V:Rule3" type="connector" idref="#_x0000_s2049"/>
        <o:r id="V:Rule4" type="connector" idref="#_x0000_s205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6B"/>
    <w:rsid w:val="00004F53"/>
    <w:rsid w:val="00044C83"/>
    <w:rsid w:val="00051407"/>
    <w:rsid w:val="00055C93"/>
    <w:rsid w:val="00057C08"/>
    <w:rsid w:val="00093DF2"/>
    <w:rsid w:val="000B6608"/>
    <w:rsid w:val="000C0305"/>
    <w:rsid w:val="000C4158"/>
    <w:rsid w:val="000C75DC"/>
    <w:rsid w:val="000D7928"/>
    <w:rsid w:val="000D7CF2"/>
    <w:rsid w:val="001247B2"/>
    <w:rsid w:val="001310CE"/>
    <w:rsid w:val="0014311B"/>
    <w:rsid w:val="00157D65"/>
    <w:rsid w:val="001611F4"/>
    <w:rsid w:val="00172CC6"/>
    <w:rsid w:val="001759CA"/>
    <w:rsid w:val="0019689D"/>
    <w:rsid w:val="001A650E"/>
    <w:rsid w:val="001D4E33"/>
    <w:rsid w:val="001D5E99"/>
    <w:rsid w:val="001E575A"/>
    <w:rsid w:val="00205A23"/>
    <w:rsid w:val="00205BC6"/>
    <w:rsid w:val="00205FE2"/>
    <w:rsid w:val="0020674B"/>
    <w:rsid w:val="00260346"/>
    <w:rsid w:val="00276318"/>
    <w:rsid w:val="00285F65"/>
    <w:rsid w:val="002913B5"/>
    <w:rsid w:val="002B7EDD"/>
    <w:rsid w:val="002C7659"/>
    <w:rsid w:val="002E6AC5"/>
    <w:rsid w:val="0031359A"/>
    <w:rsid w:val="00317896"/>
    <w:rsid w:val="00322481"/>
    <w:rsid w:val="00323A2B"/>
    <w:rsid w:val="00324BAA"/>
    <w:rsid w:val="003648D8"/>
    <w:rsid w:val="0039432D"/>
    <w:rsid w:val="00396C80"/>
    <w:rsid w:val="003C4601"/>
    <w:rsid w:val="003D108E"/>
    <w:rsid w:val="003D20BF"/>
    <w:rsid w:val="003E33A6"/>
    <w:rsid w:val="003F3883"/>
    <w:rsid w:val="00400E77"/>
    <w:rsid w:val="004571A9"/>
    <w:rsid w:val="0046618E"/>
    <w:rsid w:val="00477F9C"/>
    <w:rsid w:val="00477FCE"/>
    <w:rsid w:val="00487F7E"/>
    <w:rsid w:val="004C1ACA"/>
    <w:rsid w:val="004C290A"/>
    <w:rsid w:val="004D05A5"/>
    <w:rsid w:val="00504304"/>
    <w:rsid w:val="00507254"/>
    <w:rsid w:val="005079CC"/>
    <w:rsid w:val="005107B4"/>
    <w:rsid w:val="00523A23"/>
    <w:rsid w:val="00542EEF"/>
    <w:rsid w:val="00590A3E"/>
    <w:rsid w:val="00591C02"/>
    <w:rsid w:val="005923CB"/>
    <w:rsid w:val="005978DD"/>
    <w:rsid w:val="005C0D75"/>
    <w:rsid w:val="005E686E"/>
    <w:rsid w:val="005E6C3E"/>
    <w:rsid w:val="005F5301"/>
    <w:rsid w:val="005F6E5C"/>
    <w:rsid w:val="00600266"/>
    <w:rsid w:val="0061556A"/>
    <w:rsid w:val="00624DBF"/>
    <w:rsid w:val="00625678"/>
    <w:rsid w:val="00632AF2"/>
    <w:rsid w:val="006511CE"/>
    <w:rsid w:val="00652C5D"/>
    <w:rsid w:val="00655DA6"/>
    <w:rsid w:val="00662E53"/>
    <w:rsid w:val="0066382C"/>
    <w:rsid w:val="00663B10"/>
    <w:rsid w:val="00664A0C"/>
    <w:rsid w:val="0066678E"/>
    <w:rsid w:val="006A7C3C"/>
    <w:rsid w:val="006B26A7"/>
    <w:rsid w:val="006F4F67"/>
    <w:rsid w:val="007545F4"/>
    <w:rsid w:val="00772BFD"/>
    <w:rsid w:val="00780FCC"/>
    <w:rsid w:val="007C7BF7"/>
    <w:rsid w:val="007E0735"/>
    <w:rsid w:val="00800A49"/>
    <w:rsid w:val="00802CD2"/>
    <w:rsid w:val="00810C9F"/>
    <w:rsid w:val="00811AC5"/>
    <w:rsid w:val="00816B11"/>
    <w:rsid w:val="00875111"/>
    <w:rsid w:val="008932B8"/>
    <w:rsid w:val="008A2B7C"/>
    <w:rsid w:val="008A40AE"/>
    <w:rsid w:val="008B1C93"/>
    <w:rsid w:val="008B68E7"/>
    <w:rsid w:val="008E1758"/>
    <w:rsid w:val="009109D0"/>
    <w:rsid w:val="009116E2"/>
    <w:rsid w:val="00923017"/>
    <w:rsid w:val="00924036"/>
    <w:rsid w:val="009904A2"/>
    <w:rsid w:val="00995C22"/>
    <w:rsid w:val="009A03BA"/>
    <w:rsid w:val="009A2990"/>
    <w:rsid w:val="009E1EA8"/>
    <w:rsid w:val="00A02859"/>
    <w:rsid w:val="00A37878"/>
    <w:rsid w:val="00A40C80"/>
    <w:rsid w:val="00A442D1"/>
    <w:rsid w:val="00A84438"/>
    <w:rsid w:val="00A9688C"/>
    <w:rsid w:val="00AB6051"/>
    <w:rsid w:val="00AC228F"/>
    <w:rsid w:val="00AC4F3E"/>
    <w:rsid w:val="00AD1C12"/>
    <w:rsid w:val="00AF2239"/>
    <w:rsid w:val="00B0584F"/>
    <w:rsid w:val="00B203F3"/>
    <w:rsid w:val="00B258FB"/>
    <w:rsid w:val="00B25F80"/>
    <w:rsid w:val="00B36428"/>
    <w:rsid w:val="00B81B69"/>
    <w:rsid w:val="00BA5DB6"/>
    <w:rsid w:val="00BA769B"/>
    <w:rsid w:val="00BB7037"/>
    <w:rsid w:val="00BD3913"/>
    <w:rsid w:val="00C0037C"/>
    <w:rsid w:val="00C54AE0"/>
    <w:rsid w:val="00C641EE"/>
    <w:rsid w:val="00C70B84"/>
    <w:rsid w:val="00C75204"/>
    <w:rsid w:val="00C825A0"/>
    <w:rsid w:val="00CC54B1"/>
    <w:rsid w:val="00CC74E1"/>
    <w:rsid w:val="00D3761A"/>
    <w:rsid w:val="00D45173"/>
    <w:rsid w:val="00D50A1F"/>
    <w:rsid w:val="00D5113B"/>
    <w:rsid w:val="00D578AB"/>
    <w:rsid w:val="00D7562F"/>
    <w:rsid w:val="00D82433"/>
    <w:rsid w:val="00DC40D9"/>
    <w:rsid w:val="00DD479A"/>
    <w:rsid w:val="00DF5D09"/>
    <w:rsid w:val="00E0446B"/>
    <w:rsid w:val="00E0513B"/>
    <w:rsid w:val="00E35928"/>
    <w:rsid w:val="00E37F0E"/>
    <w:rsid w:val="00E52AD8"/>
    <w:rsid w:val="00E93437"/>
    <w:rsid w:val="00EC26F6"/>
    <w:rsid w:val="00ED4D48"/>
    <w:rsid w:val="00EF49F5"/>
    <w:rsid w:val="00F10C5F"/>
    <w:rsid w:val="00F12DE5"/>
    <w:rsid w:val="00F34CDE"/>
    <w:rsid w:val="00F46B55"/>
    <w:rsid w:val="00F52256"/>
    <w:rsid w:val="00F66C04"/>
    <w:rsid w:val="00F770DD"/>
    <w:rsid w:val="00F83C9B"/>
    <w:rsid w:val="00F86794"/>
    <w:rsid w:val="00F90088"/>
    <w:rsid w:val="00FC393F"/>
    <w:rsid w:val="00FD3C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8600BE"/>
  <w15:chartTrackingRefBased/>
  <w15:docId w15:val="{CC7736C3-7D29-4D09-9D27-5F5CDCEE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74E1"/>
    <w:pPr>
      <w:spacing w:after="160" w:line="259" w:lineRule="auto"/>
    </w:pPr>
    <w:rPr>
      <w:sz w:val="22"/>
      <w:szCs w:val="22"/>
    </w:rPr>
  </w:style>
  <w:style w:type="paragraph" w:styleId="Heading1">
    <w:name w:val="heading 1"/>
    <w:aliases w:val="H1,H11,Heading 1 (NN)"/>
    <w:basedOn w:val="Normal"/>
    <w:next w:val="Normal"/>
    <w:link w:val="Heading1Char"/>
    <w:uiPriority w:val="9"/>
    <w:qFormat/>
    <w:rsid w:val="00CC74E1"/>
    <w:pPr>
      <w:keepNext/>
      <w:keepLines/>
      <w:numPr>
        <w:numId w:val="6"/>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aliases w:val="H2"/>
    <w:basedOn w:val="Normal"/>
    <w:next w:val="Normal"/>
    <w:link w:val="Heading2Char"/>
    <w:uiPriority w:val="9"/>
    <w:unhideWhenUsed/>
    <w:qFormat/>
    <w:rsid w:val="00CC74E1"/>
    <w:pPr>
      <w:keepNext/>
      <w:keepLines/>
      <w:numPr>
        <w:ilvl w:val="1"/>
        <w:numId w:val="6"/>
      </w:numPr>
      <w:spacing w:before="360" w:after="0"/>
      <w:outlineLvl w:val="1"/>
    </w:pPr>
    <w:rPr>
      <w:rFonts w:ascii="Calibri Light" w:eastAsia="SimSun" w:hAnsi="Calibri Light"/>
      <w:b/>
      <w:bCs/>
      <w:smallCaps/>
      <w:color w:val="000000"/>
      <w:sz w:val="28"/>
      <w:szCs w:val="28"/>
    </w:rPr>
  </w:style>
  <w:style w:type="paragraph" w:styleId="Heading3">
    <w:name w:val="heading 3"/>
    <w:aliases w:val="h3,H3"/>
    <w:basedOn w:val="Normal"/>
    <w:next w:val="Normal"/>
    <w:link w:val="Heading3Char"/>
    <w:uiPriority w:val="9"/>
    <w:unhideWhenUsed/>
    <w:qFormat/>
    <w:rsid w:val="00CC74E1"/>
    <w:pPr>
      <w:keepNext/>
      <w:keepLines/>
      <w:numPr>
        <w:ilvl w:val="2"/>
        <w:numId w:val="6"/>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unhideWhenUsed/>
    <w:qFormat/>
    <w:rsid w:val="00CC74E1"/>
    <w:pPr>
      <w:keepNext/>
      <w:keepLines/>
      <w:numPr>
        <w:ilvl w:val="3"/>
        <w:numId w:val="6"/>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CC74E1"/>
    <w:pPr>
      <w:keepNext/>
      <w:keepLines/>
      <w:numPr>
        <w:ilvl w:val="4"/>
        <w:numId w:val="6"/>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CC74E1"/>
    <w:pPr>
      <w:keepNext/>
      <w:keepLines/>
      <w:numPr>
        <w:ilvl w:val="5"/>
        <w:numId w:val="6"/>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CC74E1"/>
    <w:pPr>
      <w:keepNext/>
      <w:keepLines/>
      <w:numPr>
        <w:ilvl w:val="6"/>
        <w:numId w:val="6"/>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CC74E1"/>
    <w:pPr>
      <w:keepNext/>
      <w:keepLines/>
      <w:numPr>
        <w:ilvl w:val="7"/>
        <w:numId w:val="6"/>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CC74E1"/>
    <w:pPr>
      <w:keepNext/>
      <w:keepLines/>
      <w:numPr>
        <w:ilvl w:val="8"/>
        <w:numId w:val="6"/>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
    <w:link w:val="Heading1"/>
    <w:uiPriority w:val="9"/>
    <w:rsid w:val="00CC74E1"/>
    <w:rPr>
      <w:rFonts w:ascii="Calibri Light" w:eastAsia="SimSun" w:hAnsi="Calibri Light"/>
      <w:b/>
      <w:bCs/>
      <w:smallCaps/>
      <w:color w:val="000000"/>
      <w:sz w:val="36"/>
      <w:szCs w:val="36"/>
    </w:rPr>
  </w:style>
  <w:style w:type="paragraph" w:customStyle="1" w:styleId="PMOSubHeading">
    <w:name w:val="PMO Sub Heading"/>
    <w:basedOn w:val="Normal"/>
    <w:rsid w:val="00B81B69"/>
    <w:pPr>
      <w:spacing w:after="0"/>
      <w:jc w:val="both"/>
    </w:pPr>
    <w:rPr>
      <w:b/>
      <w:sz w:val="48"/>
      <w:szCs w:val="20"/>
    </w:rPr>
  </w:style>
  <w:style w:type="paragraph" w:customStyle="1" w:styleId="PMOTitle">
    <w:name w:val="PMO Title"/>
    <w:basedOn w:val="Normal"/>
    <w:rsid w:val="00B81B69"/>
    <w:pPr>
      <w:spacing w:after="0"/>
      <w:jc w:val="both"/>
    </w:pPr>
    <w:rPr>
      <w:b/>
      <w:color w:val="4F81BD"/>
      <w:sz w:val="56"/>
      <w:szCs w:val="20"/>
    </w:rPr>
  </w:style>
  <w:style w:type="paragraph" w:customStyle="1" w:styleId="PMOFooter">
    <w:name w:val="PMO Footer"/>
    <w:next w:val="Title"/>
    <w:link w:val="PMOFooterChar"/>
    <w:uiPriority w:val="1"/>
    <w:rsid w:val="00B81B69"/>
    <w:pPr>
      <w:tabs>
        <w:tab w:val="center" w:pos="4153"/>
        <w:tab w:val="right" w:pos="8306"/>
      </w:tabs>
      <w:spacing w:after="160" w:line="259" w:lineRule="auto"/>
    </w:pPr>
    <w:rPr>
      <w:sz w:val="22"/>
      <w:szCs w:val="22"/>
      <w:lang w:val="en-GB" w:eastAsia="en-US"/>
    </w:rPr>
  </w:style>
  <w:style w:type="paragraph" w:styleId="Header">
    <w:name w:val="header"/>
    <w:next w:val="PMOFooter"/>
    <w:link w:val="HeaderChar"/>
    <w:uiPriority w:val="2"/>
    <w:unhideWhenUsed/>
    <w:rsid w:val="00B81B69"/>
    <w:pPr>
      <w:tabs>
        <w:tab w:val="center" w:pos="4513"/>
        <w:tab w:val="right" w:pos="9026"/>
      </w:tabs>
      <w:spacing w:after="160" w:line="259" w:lineRule="auto"/>
    </w:pPr>
    <w:rPr>
      <w:sz w:val="22"/>
      <w:szCs w:val="22"/>
      <w:lang w:val="en-GB" w:eastAsia="en-US"/>
    </w:rPr>
  </w:style>
  <w:style w:type="character" w:customStyle="1" w:styleId="HeaderChar">
    <w:name w:val="Header Char"/>
    <w:link w:val="Header"/>
    <w:uiPriority w:val="2"/>
    <w:rsid w:val="0061556A"/>
    <w:rPr>
      <w:sz w:val="22"/>
      <w:szCs w:val="22"/>
      <w:lang w:val="en-GB" w:eastAsia="en-US" w:bidi="ar-SA"/>
    </w:rPr>
  </w:style>
  <w:style w:type="character" w:customStyle="1" w:styleId="Heading2Char">
    <w:name w:val="Heading 2 Char"/>
    <w:aliases w:val="H2 Char"/>
    <w:link w:val="Heading2"/>
    <w:uiPriority w:val="9"/>
    <w:rsid w:val="00CC74E1"/>
    <w:rPr>
      <w:rFonts w:ascii="Calibri Light" w:eastAsia="SimSun" w:hAnsi="Calibri Light"/>
      <w:b/>
      <w:bCs/>
      <w:smallCaps/>
      <w:color w:val="000000"/>
      <w:sz w:val="28"/>
      <w:szCs w:val="28"/>
    </w:rPr>
  </w:style>
  <w:style w:type="character" w:customStyle="1" w:styleId="Heading3Char">
    <w:name w:val="Heading 3 Char"/>
    <w:aliases w:val="h3 Char,H3 Char"/>
    <w:link w:val="Heading3"/>
    <w:uiPriority w:val="9"/>
    <w:rsid w:val="00CC74E1"/>
    <w:rPr>
      <w:rFonts w:ascii="Calibri Light" w:eastAsia="SimSun" w:hAnsi="Calibri Light"/>
      <w:b/>
      <w:bCs/>
      <w:color w:val="000000"/>
      <w:sz w:val="22"/>
      <w:szCs w:val="22"/>
    </w:rPr>
  </w:style>
  <w:style w:type="character" w:customStyle="1" w:styleId="Heading4Char">
    <w:name w:val="Heading 4 Char"/>
    <w:link w:val="Heading4"/>
    <w:uiPriority w:val="9"/>
    <w:rsid w:val="00CC74E1"/>
    <w:rPr>
      <w:rFonts w:ascii="Calibri Light" w:eastAsia="SimSun" w:hAnsi="Calibri Light"/>
      <w:b/>
      <w:bCs/>
      <w:i/>
      <w:iCs/>
      <w:color w:val="000000"/>
      <w:sz w:val="22"/>
      <w:szCs w:val="22"/>
    </w:rPr>
  </w:style>
  <w:style w:type="paragraph" w:styleId="BodyText">
    <w:name w:val="Body Text"/>
    <w:basedOn w:val="Normal"/>
    <w:link w:val="BodyTextChar"/>
    <w:semiHidden/>
    <w:rsid w:val="00B258FB"/>
    <w:pPr>
      <w:ind w:left="709"/>
    </w:pPr>
    <w:rPr>
      <w:szCs w:val="20"/>
    </w:rPr>
  </w:style>
  <w:style w:type="character" w:customStyle="1" w:styleId="BodyTextChar">
    <w:name w:val="Body Text Char"/>
    <w:link w:val="BodyText"/>
    <w:semiHidden/>
    <w:rsid w:val="00B258FB"/>
    <w:rPr>
      <w:rFonts w:ascii="Arial" w:eastAsia="Times New Roman" w:hAnsi="Arial" w:cs="Times New Roman"/>
      <w:sz w:val="20"/>
      <w:szCs w:val="20"/>
    </w:rPr>
  </w:style>
  <w:style w:type="paragraph" w:styleId="Footer">
    <w:name w:val="footer"/>
    <w:basedOn w:val="Normal"/>
    <w:link w:val="FooterChar"/>
    <w:uiPriority w:val="2"/>
    <w:rsid w:val="00B258FB"/>
    <w:pPr>
      <w:tabs>
        <w:tab w:val="center" w:pos="4153"/>
        <w:tab w:val="right" w:pos="8306"/>
      </w:tabs>
    </w:pPr>
  </w:style>
  <w:style w:type="character" w:customStyle="1" w:styleId="FooterChar">
    <w:name w:val="Footer Char"/>
    <w:link w:val="Footer"/>
    <w:uiPriority w:val="2"/>
    <w:rsid w:val="0061556A"/>
    <w:rPr>
      <w:rFonts w:ascii="Calibri" w:eastAsia="Times New Roman" w:hAnsi="Calibri" w:cs="Times New Roman"/>
      <w:sz w:val="20"/>
      <w:szCs w:val="24"/>
    </w:rPr>
  </w:style>
  <w:style w:type="paragraph" w:styleId="TOC1">
    <w:name w:val="toc 1"/>
    <w:basedOn w:val="PMONormal"/>
    <w:next w:val="Normal"/>
    <w:uiPriority w:val="39"/>
    <w:rsid w:val="008B1C93"/>
    <w:pPr>
      <w:tabs>
        <w:tab w:val="left" w:pos="426"/>
        <w:tab w:val="right" w:leader="dot" w:pos="9713"/>
      </w:tabs>
      <w:spacing w:before="120" w:after="120" w:line="240" w:lineRule="auto"/>
      <w:jc w:val="left"/>
    </w:pPr>
    <w:rPr>
      <w:bCs/>
      <w:caps/>
      <w:noProof/>
      <w:sz w:val="24"/>
      <w:szCs w:val="20"/>
    </w:rPr>
  </w:style>
  <w:style w:type="paragraph" w:styleId="TOC2">
    <w:name w:val="toc 2"/>
    <w:basedOn w:val="PMONormal"/>
    <w:next w:val="Normal"/>
    <w:uiPriority w:val="39"/>
    <w:rsid w:val="003E33A6"/>
    <w:pPr>
      <w:tabs>
        <w:tab w:val="left" w:pos="1134"/>
        <w:tab w:val="right" w:leader="dot" w:pos="9713"/>
      </w:tabs>
      <w:spacing w:after="0" w:line="240" w:lineRule="auto"/>
      <w:ind w:left="426"/>
      <w:jc w:val="left"/>
    </w:pPr>
    <w:rPr>
      <w:smallCaps/>
      <w:noProof/>
      <w:szCs w:val="20"/>
    </w:rPr>
  </w:style>
  <w:style w:type="character" w:styleId="PageNumber">
    <w:name w:val="page number"/>
    <w:basedOn w:val="DefaultParagraphFont"/>
    <w:semiHidden/>
    <w:rsid w:val="00B258FB"/>
  </w:style>
  <w:style w:type="character" w:styleId="Hyperlink">
    <w:name w:val="Hyperlink"/>
    <w:uiPriority w:val="99"/>
    <w:rsid w:val="003E33A6"/>
    <w:rPr>
      <w:rFonts w:ascii="Calibri" w:hAnsi="Calibri"/>
      <w:color w:val="0000FF"/>
      <w:sz w:val="20"/>
      <w:u w:val="single"/>
    </w:rPr>
  </w:style>
  <w:style w:type="paragraph" w:customStyle="1" w:styleId="ExplanatoryText">
    <w:name w:val="Explanatory Text"/>
    <w:basedOn w:val="Normal"/>
    <w:uiPriority w:val="2"/>
    <w:rsid w:val="00B258FB"/>
    <w:rPr>
      <w:rFonts w:ascii="Helvetica" w:hAnsi="Helvetica" w:cs="Arial"/>
      <w:color w:val="0000FF"/>
      <w:sz w:val="18"/>
      <w:szCs w:val="20"/>
    </w:rPr>
  </w:style>
  <w:style w:type="character" w:styleId="CommentReference">
    <w:name w:val="annotation reference"/>
    <w:uiPriority w:val="99"/>
    <w:semiHidden/>
    <w:rsid w:val="00B258FB"/>
    <w:rPr>
      <w:sz w:val="16"/>
      <w:szCs w:val="16"/>
    </w:rPr>
  </w:style>
  <w:style w:type="paragraph" w:styleId="Title">
    <w:name w:val="Title"/>
    <w:basedOn w:val="Normal"/>
    <w:next w:val="Normal"/>
    <w:link w:val="TitleChar"/>
    <w:uiPriority w:val="10"/>
    <w:qFormat/>
    <w:rsid w:val="00CC74E1"/>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CC74E1"/>
    <w:rPr>
      <w:rFonts w:ascii="Calibri Light" w:eastAsia="SimSun" w:hAnsi="Calibri Light" w:cs="Times New Roman"/>
      <w:color w:val="000000"/>
      <w:sz w:val="56"/>
      <w:szCs w:val="56"/>
    </w:rPr>
  </w:style>
  <w:style w:type="paragraph" w:customStyle="1" w:styleId="Tabletext">
    <w:name w:val="Tabletext"/>
    <w:basedOn w:val="Normal"/>
    <w:uiPriority w:val="1"/>
    <w:rsid w:val="00B258FB"/>
    <w:pPr>
      <w:keepLines/>
      <w:widowControl w:val="0"/>
      <w:spacing w:after="120" w:line="240" w:lineRule="atLeast"/>
      <w:jc w:val="center"/>
    </w:pPr>
    <w:rPr>
      <w:szCs w:val="20"/>
    </w:rPr>
  </w:style>
  <w:style w:type="paragraph" w:customStyle="1" w:styleId="Heading3111">
    <w:name w:val="Heading 3 1.1.1"/>
    <w:basedOn w:val="Heading2"/>
    <w:next w:val="BodyText"/>
    <w:link w:val="Heading3111Char"/>
    <w:uiPriority w:val="2"/>
    <w:rsid w:val="00B258FB"/>
    <w:pPr>
      <w:keepNext w:val="0"/>
      <w:numPr>
        <w:ilvl w:val="0"/>
        <w:numId w:val="0"/>
      </w:numPr>
      <w:ind w:left="720" w:hanging="720"/>
    </w:pPr>
    <w:rPr>
      <w:sz w:val="20"/>
    </w:rPr>
  </w:style>
  <w:style w:type="character" w:customStyle="1" w:styleId="Heading3111Char">
    <w:name w:val="Heading 3 1.1.1 Char"/>
    <w:link w:val="Heading3111"/>
    <w:uiPriority w:val="2"/>
    <w:rsid w:val="0061556A"/>
    <w:rPr>
      <w:rFonts w:ascii="Calibri Light" w:eastAsia="SimSun" w:hAnsi="Calibri Light"/>
      <w:b/>
      <w:bCs/>
      <w:smallCaps/>
      <w:color w:val="000000"/>
      <w:szCs w:val="28"/>
    </w:rPr>
  </w:style>
  <w:style w:type="paragraph" w:styleId="BalloonText">
    <w:name w:val="Balloon Text"/>
    <w:basedOn w:val="Normal"/>
    <w:link w:val="BalloonTextChar"/>
    <w:uiPriority w:val="99"/>
    <w:semiHidden/>
    <w:unhideWhenUsed/>
    <w:rsid w:val="00B258FB"/>
    <w:pPr>
      <w:spacing w:after="0"/>
    </w:pPr>
    <w:rPr>
      <w:rFonts w:ascii="Tahoma" w:hAnsi="Tahoma" w:cs="Tahoma"/>
      <w:sz w:val="16"/>
      <w:szCs w:val="16"/>
    </w:rPr>
  </w:style>
  <w:style w:type="character" w:customStyle="1" w:styleId="BalloonTextChar">
    <w:name w:val="Balloon Text Char"/>
    <w:link w:val="BalloonText"/>
    <w:uiPriority w:val="99"/>
    <w:semiHidden/>
    <w:rsid w:val="00B258FB"/>
    <w:rPr>
      <w:rFonts w:ascii="Tahoma" w:eastAsia="Times New Roman" w:hAnsi="Tahoma" w:cs="Tahoma"/>
      <w:sz w:val="16"/>
      <w:szCs w:val="16"/>
    </w:rPr>
  </w:style>
  <w:style w:type="character" w:customStyle="1" w:styleId="PMOFooterChar">
    <w:name w:val="PMO Footer Char"/>
    <w:link w:val="PMOFooter"/>
    <w:uiPriority w:val="1"/>
    <w:rsid w:val="00317896"/>
    <w:rPr>
      <w:rFonts w:eastAsia="Times New Roman"/>
      <w:sz w:val="22"/>
      <w:szCs w:val="22"/>
      <w:lang w:val="en-GB" w:eastAsia="en-US" w:bidi="ar-SA"/>
    </w:rPr>
  </w:style>
  <w:style w:type="paragraph" w:customStyle="1" w:styleId="PMOHeading1">
    <w:name w:val="PMO Heading 1"/>
    <w:link w:val="PMOHeading1Char"/>
    <w:rsid w:val="00811AC5"/>
    <w:pPr>
      <w:pageBreakBefore/>
      <w:numPr>
        <w:numId w:val="1"/>
      </w:numPr>
      <w:spacing w:before="60" w:after="120" w:line="259" w:lineRule="auto"/>
    </w:pPr>
    <w:rPr>
      <w:rFonts w:cs="Arial"/>
      <w:b/>
      <w:caps/>
      <w:sz w:val="36"/>
      <w:szCs w:val="36"/>
      <w:lang w:val="en-GB" w:eastAsia="en-US"/>
    </w:rPr>
  </w:style>
  <w:style w:type="paragraph" w:customStyle="1" w:styleId="PMOHeading2">
    <w:name w:val="PMO Heading 2"/>
    <w:basedOn w:val="PMOHeading1"/>
    <w:link w:val="PMOHeading2Char"/>
    <w:rsid w:val="00C641EE"/>
    <w:pPr>
      <w:pageBreakBefore w:val="0"/>
      <w:numPr>
        <w:ilvl w:val="1"/>
      </w:numPr>
    </w:pPr>
    <w:rPr>
      <w:caps w:val="0"/>
      <w:color w:val="4F81BD"/>
      <w:sz w:val="28"/>
      <w:szCs w:val="28"/>
    </w:rPr>
  </w:style>
  <w:style w:type="character" w:customStyle="1" w:styleId="PMOHeading1Char">
    <w:name w:val="PMO Heading 1 Char"/>
    <w:link w:val="PMOHeading1"/>
    <w:rsid w:val="00811AC5"/>
    <w:rPr>
      <w:rFonts w:cs="Arial"/>
      <w:b/>
      <w:caps/>
      <w:sz w:val="36"/>
      <w:szCs w:val="36"/>
      <w:lang w:val="en-GB" w:eastAsia="en-US"/>
    </w:rPr>
  </w:style>
  <w:style w:type="paragraph" w:customStyle="1" w:styleId="PMOHeading3">
    <w:name w:val="PMO Heading 3"/>
    <w:basedOn w:val="PMOHeading2"/>
    <w:link w:val="PMOHeading3Char"/>
    <w:rsid w:val="00C641EE"/>
    <w:pPr>
      <w:numPr>
        <w:ilvl w:val="2"/>
      </w:numPr>
    </w:pPr>
    <w:rPr>
      <w:color w:val="auto"/>
      <w:sz w:val="24"/>
      <w:szCs w:val="24"/>
    </w:rPr>
  </w:style>
  <w:style w:type="character" w:customStyle="1" w:styleId="PMOHeading2Char">
    <w:name w:val="PMO Heading 2 Char"/>
    <w:link w:val="PMOHeading2"/>
    <w:rsid w:val="00C641EE"/>
    <w:rPr>
      <w:rFonts w:cs="Arial"/>
      <w:b/>
      <w:color w:val="4F81BD"/>
      <w:sz w:val="28"/>
      <w:szCs w:val="28"/>
      <w:lang w:val="en-GB" w:eastAsia="en-US"/>
    </w:rPr>
  </w:style>
  <w:style w:type="paragraph" w:customStyle="1" w:styleId="PMOHeading4">
    <w:name w:val="PMO Heading 4"/>
    <w:basedOn w:val="PMOHeading3"/>
    <w:link w:val="PMOHeading4Char"/>
    <w:rsid w:val="009A2990"/>
    <w:pPr>
      <w:numPr>
        <w:ilvl w:val="0"/>
        <w:numId w:val="0"/>
      </w:numPr>
    </w:pPr>
    <w:rPr>
      <w:color w:val="4F81BD"/>
    </w:rPr>
  </w:style>
  <w:style w:type="character" w:customStyle="1" w:styleId="PMOHeading3Char">
    <w:name w:val="PMO Heading 3 Char"/>
    <w:link w:val="PMOHeading3"/>
    <w:rsid w:val="00C641EE"/>
    <w:rPr>
      <w:rFonts w:cs="Arial"/>
      <w:b/>
      <w:sz w:val="24"/>
      <w:szCs w:val="24"/>
      <w:lang w:val="en-GB" w:eastAsia="en-US"/>
    </w:rPr>
  </w:style>
  <w:style w:type="paragraph" w:customStyle="1" w:styleId="PMONormal">
    <w:name w:val="PMO Normal"/>
    <w:link w:val="PMONormalChar"/>
    <w:rsid w:val="0046618E"/>
    <w:pPr>
      <w:spacing w:after="180" w:line="276" w:lineRule="auto"/>
      <w:jc w:val="both"/>
    </w:pPr>
    <w:rPr>
      <w:sz w:val="22"/>
      <w:szCs w:val="24"/>
      <w:lang w:val="en-GB" w:eastAsia="en-US"/>
    </w:rPr>
  </w:style>
  <w:style w:type="character" w:customStyle="1" w:styleId="PMOHeading4Char">
    <w:name w:val="PMO Heading 4 Char"/>
    <w:link w:val="PMOHeading4"/>
    <w:rsid w:val="009A2990"/>
    <w:rPr>
      <w:rFonts w:ascii="Calibri" w:eastAsia="Times New Roman" w:hAnsi="Calibri" w:cs="Arial"/>
      <w:b/>
      <w:i/>
      <w:color w:val="4F81BD"/>
      <w:sz w:val="24"/>
      <w:szCs w:val="24"/>
    </w:rPr>
  </w:style>
  <w:style w:type="paragraph" w:styleId="TOC4">
    <w:name w:val="toc 4"/>
    <w:basedOn w:val="Normal"/>
    <w:next w:val="Normal"/>
    <w:autoRedefine/>
    <w:uiPriority w:val="39"/>
    <w:unhideWhenUsed/>
    <w:rsid w:val="00811AC5"/>
    <w:pPr>
      <w:spacing w:after="0"/>
      <w:ind w:left="600"/>
    </w:pPr>
    <w:rPr>
      <w:sz w:val="18"/>
      <w:szCs w:val="18"/>
    </w:rPr>
  </w:style>
  <w:style w:type="character" w:customStyle="1" w:styleId="PMONormalChar">
    <w:name w:val="PMO Normal Char"/>
    <w:link w:val="PMONormal"/>
    <w:rsid w:val="0046618E"/>
    <w:rPr>
      <w:rFonts w:eastAsia="Times New Roman"/>
      <w:szCs w:val="24"/>
      <w:lang w:val="en-GB" w:eastAsia="en-US" w:bidi="ar-SA"/>
    </w:rPr>
  </w:style>
  <w:style w:type="paragraph" w:styleId="TOC3">
    <w:name w:val="toc 3"/>
    <w:basedOn w:val="PMONormal"/>
    <w:next w:val="Normal"/>
    <w:autoRedefine/>
    <w:uiPriority w:val="39"/>
    <w:unhideWhenUsed/>
    <w:rsid w:val="003E33A6"/>
    <w:pPr>
      <w:tabs>
        <w:tab w:val="left" w:pos="1134"/>
        <w:tab w:val="right" w:leader="dot" w:pos="9713"/>
      </w:tabs>
      <w:spacing w:after="0" w:line="240" w:lineRule="auto"/>
      <w:ind w:left="400"/>
      <w:jc w:val="left"/>
    </w:pPr>
    <w:rPr>
      <w:i/>
      <w:iCs/>
      <w:noProof/>
      <w:sz w:val="18"/>
      <w:szCs w:val="20"/>
    </w:rPr>
  </w:style>
  <w:style w:type="paragraph" w:styleId="TOC5">
    <w:name w:val="toc 5"/>
    <w:basedOn w:val="Normal"/>
    <w:next w:val="Normal"/>
    <w:autoRedefine/>
    <w:uiPriority w:val="39"/>
    <w:unhideWhenUsed/>
    <w:rsid w:val="00811AC5"/>
    <w:pPr>
      <w:spacing w:after="0"/>
      <w:ind w:left="800"/>
    </w:pPr>
    <w:rPr>
      <w:sz w:val="18"/>
      <w:szCs w:val="18"/>
    </w:rPr>
  </w:style>
  <w:style w:type="paragraph" w:styleId="TOC6">
    <w:name w:val="toc 6"/>
    <w:basedOn w:val="Normal"/>
    <w:next w:val="Normal"/>
    <w:autoRedefine/>
    <w:uiPriority w:val="39"/>
    <w:unhideWhenUsed/>
    <w:rsid w:val="00811AC5"/>
    <w:pPr>
      <w:spacing w:after="0"/>
      <w:ind w:left="1000"/>
    </w:pPr>
    <w:rPr>
      <w:sz w:val="18"/>
      <w:szCs w:val="18"/>
    </w:rPr>
  </w:style>
  <w:style w:type="paragraph" w:styleId="TOC7">
    <w:name w:val="toc 7"/>
    <w:basedOn w:val="Normal"/>
    <w:next w:val="Normal"/>
    <w:autoRedefine/>
    <w:uiPriority w:val="39"/>
    <w:unhideWhenUsed/>
    <w:rsid w:val="00811AC5"/>
    <w:pPr>
      <w:spacing w:after="0"/>
      <w:ind w:left="1200"/>
    </w:pPr>
    <w:rPr>
      <w:sz w:val="18"/>
      <w:szCs w:val="18"/>
    </w:rPr>
  </w:style>
  <w:style w:type="paragraph" w:styleId="TOC8">
    <w:name w:val="toc 8"/>
    <w:basedOn w:val="Normal"/>
    <w:next w:val="Normal"/>
    <w:autoRedefine/>
    <w:uiPriority w:val="39"/>
    <w:unhideWhenUsed/>
    <w:rsid w:val="00811AC5"/>
    <w:pPr>
      <w:spacing w:after="0"/>
      <w:ind w:left="1400"/>
    </w:pPr>
    <w:rPr>
      <w:sz w:val="18"/>
      <w:szCs w:val="18"/>
    </w:rPr>
  </w:style>
  <w:style w:type="paragraph" w:styleId="TOC9">
    <w:name w:val="toc 9"/>
    <w:basedOn w:val="Normal"/>
    <w:next w:val="Normal"/>
    <w:autoRedefine/>
    <w:uiPriority w:val="39"/>
    <w:unhideWhenUsed/>
    <w:rsid w:val="00811AC5"/>
    <w:pPr>
      <w:spacing w:after="0"/>
      <w:ind w:left="1600"/>
    </w:pPr>
    <w:rPr>
      <w:sz w:val="18"/>
      <w:szCs w:val="18"/>
    </w:rPr>
  </w:style>
  <w:style w:type="paragraph" w:styleId="TOCHeading">
    <w:name w:val="TOC Heading"/>
    <w:basedOn w:val="Heading1"/>
    <w:next w:val="Normal"/>
    <w:uiPriority w:val="39"/>
    <w:unhideWhenUsed/>
    <w:qFormat/>
    <w:rsid w:val="00CC74E1"/>
    <w:pPr>
      <w:outlineLvl w:val="9"/>
    </w:pPr>
  </w:style>
  <w:style w:type="paragraph" w:styleId="ListParagraph">
    <w:name w:val="List Paragraph"/>
    <w:basedOn w:val="Normal"/>
    <w:uiPriority w:val="34"/>
    <w:qFormat/>
    <w:rsid w:val="00CC74E1"/>
    <w:pPr>
      <w:ind w:left="720"/>
      <w:contextualSpacing/>
    </w:pPr>
  </w:style>
  <w:style w:type="paragraph" w:customStyle="1" w:styleId="TitleMetlifePMO">
    <w:name w:val="Title Metlife PMO"/>
    <w:basedOn w:val="Normal"/>
    <w:uiPriority w:val="1"/>
    <w:rsid w:val="005107B4"/>
    <w:pPr>
      <w:spacing w:after="0"/>
      <w:jc w:val="both"/>
    </w:pPr>
    <w:rPr>
      <w:b/>
      <w:color w:val="4F81BD"/>
      <w:sz w:val="56"/>
      <w:szCs w:val="20"/>
    </w:rPr>
  </w:style>
  <w:style w:type="table" w:styleId="TableGrid">
    <w:name w:val="Table Grid"/>
    <w:basedOn w:val="TableNormal"/>
    <w:uiPriority w:val="59"/>
    <w:rsid w:val="00D45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semiHidden/>
    <w:rsid w:val="00CC74E1"/>
    <w:rPr>
      <w:rFonts w:ascii="Calibri Light" w:eastAsia="SimSun" w:hAnsi="Calibri Light"/>
      <w:color w:val="323E4F"/>
      <w:sz w:val="22"/>
      <w:szCs w:val="22"/>
    </w:rPr>
  </w:style>
  <w:style w:type="character" w:customStyle="1" w:styleId="Heading6Char">
    <w:name w:val="Heading 6 Char"/>
    <w:link w:val="Heading6"/>
    <w:uiPriority w:val="9"/>
    <w:semiHidden/>
    <w:rsid w:val="00CC74E1"/>
    <w:rPr>
      <w:rFonts w:ascii="Calibri Light" w:eastAsia="SimSun" w:hAnsi="Calibri Light"/>
      <w:i/>
      <w:iCs/>
      <w:color w:val="323E4F"/>
      <w:sz w:val="22"/>
      <w:szCs w:val="22"/>
    </w:rPr>
  </w:style>
  <w:style w:type="character" w:customStyle="1" w:styleId="Heading7Char">
    <w:name w:val="Heading 7 Char"/>
    <w:link w:val="Heading7"/>
    <w:uiPriority w:val="9"/>
    <w:semiHidden/>
    <w:rsid w:val="00CC74E1"/>
    <w:rPr>
      <w:rFonts w:ascii="Calibri Light" w:eastAsia="SimSun" w:hAnsi="Calibri Light"/>
      <w:i/>
      <w:iCs/>
      <w:color w:val="404040"/>
      <w:sz w:val="22"/>
      <w:szCs w:val="22"/>
    </w:rPr>
  </w:style>
  <w:style w:type="character" w:customStyle="1" w:styleId="Heading8Char">
    <w:name w:val="Heading 8 Char"/>
    <w:link w:val="Heading8"/>
    <w:uiPriority w:val="9"/>
    <w:semiHidden/>
    <w:rsid w:val="00CC74E1"/>
    <w:rPr>
      <w:rFonts w:ascii="Calibri Light" w:eastAsia="SimSun" w:hAnsi="Calibri Light"/>
      <w:color w:val="404040"/>
    </w:rPr>
  </w:style>
  <w:style w:type="character" w:customStyle="1" w:styleId="Heading9Char">
    <w:name w:val="Heading 9 Char"/>
    <w:link w:val="Heading9"/>
    <w:uiPriority w:val="9"/>
    <w:semiHidden/>
    <w:rsid w:val="00CC74E1"/>
    <w:rPr>
      <w:rFonts w:ascii="Calibri Light" w:eastAsia="SimSun" w:hAnsi="Calibri Light"/>
      <w:i/>
      <w:iCs/>
      <w:color w:val="404040"/>
    </w:rPr>
  </w:style>
  <w:style w:type="paragraph" w:styleId="Subtitle">
    <w:name w:val="Subtitle"/>
    <w:basedOn w:val="Normal"/>
    <w:next w:val="Normal"/>
    <w:link w:val="SubtitleChar"/>
    <w:uiPriority w:val="11"/>
    <w:qFormat/>
    <w:rsid w:val="00CC74E1"/>
    <w:pPr>
      <w:numPr>
        <w:ilvl w:val="1"/>
      </w:numPr>
    </w:pPr>
    <w:rPr>
      <w:color w:val="5A5A5A"/>
      <w:spacing w:val="10"/>
    </w:rPr>
  </w:style>
  <w:style w:type="character" w:customStyle="1" w:styleId="SubtitleChar">
    <w:name w:val="Subtitle Char"/>
    <w:link w:val="Subtitle"/>
    <w:uiPriority w:val="11"/>
    <w:rsid w:val="00CC74E1"/>
    <w:rPr>
      <w:color w:val="5A5A5A"/>
      <w:spacing w:val="10"/>
    </w:rPr>
  </w:style>
  <w:style w:type="character" w:styleId="Strong">
    <w:name w:val="Strong"/>
    <w:uiPriority w:val="22"/>
    <w:qFormat/>
    <w:rsid w:val="00CC74E1"/>
    <w:rPr>
      <w:b/>
      <w:bCs/>
      <w:color w:val="000000"/>
    </w:rPr>
  </w:style>
  <w:style w:type="character" w:styleId="Emphasis">
    <w:name w:val="Emphasis"/>
    <w:uiPriority w:val="20"/>
    <w:qFormat/>
    <w:rsid w:val="00CC74E1"/>
    <w:rPr>
      <w:i/>
      <w:iCs/>
      <w:color w:val="auto"/>
    </w:rPr>
  </w:style>
  <w:style w:type="paragraph" w:styleId="NoSpacing">
    <w:name w:val="No Spacing"/>
    <w:uiPriority w:val="1"/>
    <w:qFormat/>
    <w:rsid w:val="00CC74E1"/>
    <w:rPr>
      <w:sz w:val="22"/>
      <w:szCs w:val="22"/>
    </w:rPr>
  </w:style>
  <w:style w:type="paragraph" w:styleId="Quote">
    <w:name w:val="Quote"/>
    <w:basedOn w:val="Normal"/>
    <w:next w:val="Normal"/>
    <w:link w:val="QuoteChar"/>
    <w:uiPriority w:val="29"/>
    <w:qFormat/>
    <w:rsid w:val="00CC74E1"/>
    <w:pPr>
      <w:spacing w:before="160"/>
      <w:ind w:left="720" w:right="720"/>
    </w:pPr>
    <w:rPr>
      <w:i/>
      <w:iCs/>
      <w:color w:val="000000"/>
    </w:rPr>
  </w:style>
  <w:style w:type="character" w:customStyle="1" w:styleId="QuoteChar">
    <w:name w:val="Quote Char"/>
    <w:link w:val="Quote"/>
    <w:uiPriority w:val="29"/>
    <w:rsid w:val="00CC74E1"/>
    <w:rPr>
      <w:i/>
      <w:iCs/>
      <w:color w:val="000000"/>
    </w:rPr>
  </w:style>
  <w:style w:type="paragraph" w:styleId="IntenseQuote">
    <w:name w:val="Intense Quote"/>
    <w:basedOn w:val="Normal"/>
    <w:next w:val="Normal"/>
    <w:link w:val="IntenseQuoteChar"/>
    <w:uiPriority w:val="30"/>
    <w:qFormat/>
    <w:rsid w:val="00CC74E1"/>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CC74E1"/>
    <w:rPr>
      <w:color w:val="000000"/>
      <w:shd w:val="clear" w:color="auto" w:fill="F2F2F2"/>
    </w:rPr>
  </w:style>
  <w:style w:type="character" w:styleId="SubtleEmphasis">
    <w:name w:val="Subtle Emphasis"/>
    <w:uiPriority w:val="19"/>
    <w:qFormat/>
    <w:rsid w:val="00CC74E1"/>
    <w:rPr>
      <w:i/>
      <w:iCs/>
      <w:color w:val="404040"/>
    </w:rPr>
  </w:style>
  <w:style w:type="character" w:styleId="IntenseEmphasis">
    <w:name w:val="Intense Emphasis"/>
    <w:uiPriority w:val="21"/>
    <w:qFormat/>
    <w:rsid w:val="00CC74E1"/>
    <w:rPr>
      <w:b/>
      <w:bCs/>
      <w:i/>
      <w:iCs/>
      <w:caps/>
    </w:rPr>
  </w:style>
  <w:style w:type="character" w:styleId="SubtleReference">
    <w:name w:val="Subtle Reference"/>
    <w:uiPriority w:val="31"/>
    <w:qFormat/>
    <w:rsid w:val="00CC74E1"/>
    <w:rPr>
      <w:smallCaps/>
      <w:color w:val="404040"/>
      <w:u w:val="single" w:color="7F7F7F"/>
    </w:rPr>
  </w:style>
  <w:style w:type="character" w:styleId="IntenseReference">
    <w:name w:val="Intense Reference"/>
    <w:uiPriority w:val="32"/>
    <w:qFormat/>
    <w:rsid w:val="00CC74E1"/>
    <w:rPr>
      <w:b/>
      <w:bCs/>
      <w:smallCaps/>
      <w:u w:val="single"/>
    </w:rPr>
  </w:style>
  <w:style w:type="character" w:styleId="BookTitle">
    <w:name w:val="Book Title"/>
    <w:uiPriority w:val="33"/>
    <w:qFormat/>
    <w:rsid w:val="00CC74E1"/>
    <w:rPr>
      <w:b w:val="0"/>
      <w:bCs w:val="0"/>
      <w:smallCaps/>
      <w:spacing w:val="5"/>
    </w:rPr>
  </w:style>
  <w:style w:type="paragraph" w:styleId="Caption">
    <w:name w:val="caption"/>
    <w:basedOn w:val="Normal"/>
    <w:next w:val="Normal"/>
    <w:uiPriority w:val="35"/>
    <w:semiHidden/>
    <w:unhideWhenUsed/>
    <w:qFormat/>
    <w:rsid w:val="00CC74E1"/>
    <w:pPr>
      <w:spacing w:after="200" w:line="240" w:lineRule="auto"/>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4282">
      <w:bodyDiv w:val="1"/>
      <w:marLeft w:val="0"/>
      <w:marRight w:val="0"/>
      <w:marTop w:val="0"/>
      <w:marBottom w:val="0"/>
      <w:divBdr>
        <w:top w:val="none" w:sz="0" w:space="0" w:color="auto"/>
        <w:left w:val="none" w:sz="0" w:space="0" w:color="auto"/>
        <w:bottom w:val="none" w:sz="0" w:space="0" w:color="auto"/>
        <w:right w:val="none" w:sz="0" w:space="0" w:color="auto"/>
      </w:divBdr>
    </w:div>
    <w:div w:id="186453414">
      <w:bodyDiv w:val="1"/>
      <w:marLeft w:val="0"/>
      <w:marRight w:val="0"/>
      <w:marTop w:val="0"/>
      <w:marBottom w:val="0"/>
      <w:divBdr>
        <w:top w:val="none" w:sz="0" w:space="0" w:color="auto"/>
        <w:left w:val="none" w:sz="0" w:space="0" w:color="auto"/>
        <w:bottom w:val="none" w:sz="0" w:space="0" w:color="auto"/>
        <w:right w:val="none" w:sz="0" w:space="0" w:color="auto"/>
      </w:divBdr>
      <w:divsChild>
        <w:div w:id="812720914">
          <w:marLeft w:val="0"/>
          <w:marRight w:val="0"/>
          <w:marTop w:val="0"/>
          <w:marBottom w:val="0"/>
          <w:divBdr>
            <w:top w:val="none" w:sz="0" w:space="0" w:color="auto"/>
            <w:left w:val="none" w:sz="0" w:space="0" w:color="auto"/>
            <w:bottom w:val="none" w:sz="0" w:space="0" w:color="auto"/>
            <w:right w:val="none" w:sz="0" w:space="0" w:color="auto"/>
          </w:divBdr>
          <w:divsChild>
            <w:div w:id="1938974441">
              <w:marLeft w:val="0"/>
              <w:marRight w:val="0"/>
              <w:marTop w:val="0"/>
              <w:marBottom w:val="0"/>
              <w:divBdr>
                <w:top w:val="none" w:sz="0" w:space="0" w:color="auto"/>
                <w:left w:val="none" w:sz="0" w:space="0" w:color="auto"/>
                <w:bottom w:val="none" w:sz="0" w:space="0" w:color="auto"/>
                <w:right w:val="none" w:sz="0" w:space="0" w:color="auto"/>
              </w:divBdr>
              <w:divsChild>
                <w:div w:id="2038188944">
                  <w:marLeft w:val="0"/>
                  <w:marRight w:val="0"/>
                  <w:marTop w:val="0"/>
                  <w:marBottom w:val="0"/>
                  <w:divBdr>
                    <w:top w:val="none" w:sz="0" w:space="0" w:color="auto"/>
                    <w:left w:val="none" w:sz="0" w:space="0" w:color="auto"/>
                    <w:bottom w:val="none" w:sz="0" w:space="0" w:color="auto"/>
                    <w:right w:val="none" w:sz="0" w:space="0" w:color="auto"/>
                  </w:divBdr>
                  <w:divsChild>
                    <w:div w:id="20506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2003">
      <w:bodyDiv w:val="1"/>
      <w:marLeft w:val="0"/>
      <w:marRight w:val="0"/>
      <w:marTop w:val="0"/>
      <w:marBottom w:val="0"/>
      <w:divBdr>
        <w:top w:val="none" w:sz="0" w:space="0" w:color="auto"/>
        <w:left w:val="none" w:sz="0" w:space="0" w:color="auto"/>
        <w:bottom w:val="none" w:sz="0" w:space="0" w:color="auto"/>
        <w:right w:val="none" w:sz="0" w:space="0" w:color="auto"/>
      </w:divBdr>
    </w:div>
    <w:div w:id="859777673">
      <w:bodyDiv w:val="1"/>
      <w:marLeft w:val="0"/>
      <w:marRight w:val="0"/>
      <w:marTop w:val="0"/>
      <w:marBottom w:val="0"/>
      <w:divBdr>
        <w:top w:val="none" w:sz="0" w:space="0" w:color="auto"/>
        <w:left w:val="none" w:sz="0" w:space="0" w:color="auto"/>
        <w:bottom w:val="none" w:sz="0" w:space="0" w:color="auto"/>
        <w:right w:val="none" w:sz="0" w:space="0" w:color="auto"/>
      </w:divBdr>
    </w:div>
    <w:div w:id="937716562">
      <w:bodyDiv w:val="1"/>
      <w:marLeft w:val="0"/>
      <w:marRight w:val="0"/>
      <w:marTop w:val="0"/>
      <w:marBottom w:val="0"/>
      <w:divBdr>
        <w:top w:val="none" w:sz="0" w:space="0" w:color="auto"/>
        <w:left w:val="none" w:sz="0" w:space="0" w:color="auto"/>
        <w:bottom w:val="none" w:sz="0" w:space="0" w:color="auto"/>
        <w:right w:val="none" w:sz="0" w:space="0" w:color="auto"/>
      </w:divBdr>
      <w:divsChild>
        <w:div w:id="232858725">
          <w:marLeft w:val="0"/>
          <w:marRight w:val="0"/>
          <w:marTop w:val="0"/>
          <w:marBottom w:val="0"/>
          <w:divBdr>
            <w:top w:val="none" w:sz="0" w:space="0" w:color="auto"/>
            <w:left w:val="none" w:sz="0" w:space="0" w:color="auto"/>
            <w:bottom w:val="none" w:sz="0" w:space="0" w:color="auto"/>
            <w:right w:val="none" w:sz="0" w:space="0" w:color="auto"/>
          </w:divBdr>
          <w:divsChild>
            <w:div w:id="283928006">
              <w:marLeft w:val="0"/>
              <w:marRight w:val="0"/>
              <w:marTop w:val="0"/>
              <w:marBottom w:val="0"/>
              <w:divBdr>
                <w:top w:val="none" w:sz="0" w:space="0" w:color="auto"/>
                <w:left w:val="none" w:sz="0" w:space="0" w:color="auto"/>
                <w:bottom w:val="none" w:sz="0" w:space="0" w:color="auto"/>
                <w:right w:val="none" w:sz="0" w:space="0" w:color="auto"/>
              </w:divBdr>
              <w:divsChild>
                <w:div w:id="384719125">
                  <w:marLeft w:val="0"/>
                  <w:marRight w:val="0"/>
                  <w:marTop w:val="0"/>
                  <w:marBottom w:val="0"/>
                  <w:divBdr>
                    <w:top w:val="none" w:sz="0" w:space="0" w:color="auto"/>
                    <w:left w:val="none" w:sz="0" w:space="0" w:color="auto"/>
                    <w:bottom w:val="none" w:sz="0" w:space="0" w:color="auto"/>
                    <w:right w:val="none" w:sz="0" w:space="0" w:color="auto"/>
                  </w:divBdr>
                  <w:divsChild>
                    <w:div w:id="7821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41227">
      <w:bodyDiv w:val="1"/>
      <w:marLeft w:val="0"/>
      <w:marRight w:val="0"/>
      <w:marTop w:val="0"/>
      <w:marBottom w:val="0"/>
      <w:divBdr>
        <w:top w:val="none" w:sz="0" w:space="0" w:color="auto"/>
        <w:left w:val="none" w:sz="0" w:space="0" w:color="auto"/>
        <w:bottom w:val="none" w:sz="0" w:space="0" w:color="auto"/>
        <w:right w:val="none" w:sz="0" w:space="0" w:color="auto"/>
      </w:divBdr>
    </w:div>
    <w:div w:id="1320690301">
      <w:bodyDiv w:val="1"/>
      <w:marLeft w:val="0"/>
      <w:marRight w:val="0"/>
      <w:marTop w:val="0"/>
      <w:marBottom w:val="0"/>
      <w:divBdr>
        <w:top w:val="none" w:sz="0" w:space="0" w:color="auto"/>
        <w:left w:val="none" w:sz="0" w:space="0" w:color="auto"/>
        <w:bottom w:val="none" w:sz="0" w:space="0" w:color="auto"/>
        <w:right w:val="none" w:sz="0" w:space="0" w:color="auto"/>
      </w:divBdr>
      <w:divsChild>
        <w:div w:id="1647397391">
          <w:marLeft w:val="0"/>
          <w:marRight w:val="0"/>
          <w:marTop w:val="0"/>
          <w:marBottom w:val="0"/>
          <w:divBdr>
            <w:top w:val="none" w:sz="0" w:space="0" w:color="auto"/>
            <w:left w:val="none" w:sz="0" w:space="0" w:color="auto"/>
            <w:bottom w:val="none" w:sz="0" w:space="0" w:color="auto"/>
            <w:right w:val="none" w:sz="0" w:space="0" w:color="auto"/>
          </w:divBdr>
          <w:divsChild>
            <w:div w:id="764961231">
              <w:marLeft w:val="0"/>
              <w:marRight w:val="0"/>
              <w:marTop w:val="0"/>
              <w:marBottom w:val="0"/>
              <w:divBdr>
                <w:top w:val="none" w:sz="0" w:space="0" w:color="auto"/>
                <w:left w:val="none" w:sz="0" w:space="0" w:color="auto"/>
                <w:bottom w:val="none" w:sz="0" w:space="0" w:color="auto"/>
                <w:right w:val="none" w:sz="0" w:space="0" w:color="auto"/>
              </w:divBdr>
              <w:divsChild>
                <w:div w:id="38165268">
                  <w:marLeft w:val="0"/>
                  <w:marRight w:val="0"/>
                  <w:marTop w:val="0"/>
                  <w:marBottom w:val="0"/>
                  <w:divBdr>
                    <w:top w:val="none" w:sz="0" w:space="0" w:color="auto"/>
                    <w:left w:val="none" w:sz="0" w:space="0" w:color="auto"/>
                    <w:bottom w:val="none" w:sz="0" w:space="0" w:color="auto"/>
                    <w:right w:val="none" w:sz="0" w:space="0" w:color="auto"/>
                  </w:divBdr>
                  <w:divsChild>
                    <w:div w:id="16724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0416">
      <w:bodyDiv w:val="1"/>
      <w:marLeft w:val="0"/>
      <w:marRight w:val="0"/>
      <w:marTop w:val="0"/>
      <w:marBottom w:val="0"/>
      <w:divBdr>
        <w:top w:val="none" w:sz="0" w:space="0" w:color="auto"/>
        <w:left w:val="none" w:sz="0" w:space="0" w:color="auto"/>
        <w:bottom w:val="none" w:sz="0" w:space="0" w:color="auto"/>
        <w:right w:val="none" w:sz="0" w:space="0" w:color="auto"/>
      </w:divBdr>
    </w:div>
    <w:div w:id="19679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boyle\LOCALS~1\Temp\notesBCC3EC\Process%20Document%20Template%20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IPEventDate xmlns="9cb56190-d081-4d5a-b202-64a28c97a7d7">2015-04-23T23:00:00+00:00</GIPEventDate>
    <GIPClassCodeTaxHTField0 xmlns="9cb56190-d081-4d5a-b202-64a28c97a7d7">
      <Terms xmlns="http://schemas.microsoft.com/office/infopath/2007/PartnerControls"/>
    </GIPClassCodeTaxHTField0>
    <TaxCatchAll xmlns="caf9a24c-753a-49d1-9fe1-0d2801dfeaeb"/>
  </documentManagement>
</p:properties>
</file>

<file path=customXml/item2.xml><?xml version="1.0" encoding="utf-8"?>
<ct:contentTypeSchema xmlns:ct="http://schemas.microsoft.com/office/2006/metadata/contentType" xmlns:ma="http://schemas.microsoft.com/office/2006/metadata/properties/metaAttributes" ct:_="" ma:_="" ma:contentTypeName="MetLife Document" ma:contentTypeID="0x0101000728167CD9C94899925BA69C4AF6743E00839C58BA0BB57247841EDFC6502050C8" ma:contentTypeVersion="2" ma:contentTypeDescription="MetLife Document Content Type" ma:contentTypeScope="" ma:versionID="3f4793b2bf234f801295637595a00829">
  <xsd:schema xmlns:xsd="http://www.w3.org/2001/XMLSchema" xmlns:xs="http://www.w3.org/2001/XMLSchema" xmlns:p="http://schemas.microsoft.com/office/2006/metadata/properties" xmlns:ns2="caf9a24c-753a-49d1-9fe1-0d2801dfeaeb" xmlns:ns3="9cb56190-d081-4d5a-b202-64a28c97a7d7" targetNamespace="http://schemas.microsoft.com/office/2006/metadata/properties" ma:root="true" ma:fieldsID="6ecea9152518c146c1965188cb8968e2" ns2:_="" ns3:_="">
    <xsd:import namespace="caf9a24c-753a-49d1-9fe1-0d2801dfeaeb"/>
    <xsd:import namespace="9cb56190-d081-4d5a-b202-64a28c97a7d7"/>
    <xsd:element name="properties">
      <xsd:complexType>
        <xsd:sequence>
          <xsd:element name="documentManagement">
            <xsd:complexType>
              <xsd:all>
                <xsd:element ref="ns2:TaxCatchAll" minOccurs="0"/>
                <xsd:element ref="ns2:TaxCatchAllLabel" minOccurs="0"/>
                <xsd:element ref="ns3:GIPClassCodeTaxHTField0" minOccurs="0"/>
                <xsd:element ref="ns3:GIPEven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9a24c-753a-49d1-9fe1-0d2801dfeaeb"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515bb8fe-7a46-4350-866e-9523d49c0ec1}" ma:internalName="TaxCatchAll" ma:showField="CatchAllData" ma:web="caf9a24c-753a-49d1-9fe1-0d2801dfeaeb">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515bb8fe-7a46-4350-866e-9523d49c0ec1}" ma:internalName="TaxCatchAllLabel" ma:readOnly="true" ma:showField="CatchAllDataLabel" ma:web="caf9a24c-753a-49d1-9fe1-0d2801dfeae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cb56190-d081-4d5a-b202-64a28c97a7d7" elementFormDefault="qualified">
    <xsd:import namespace="http://schemas.microsoft.com/office/2006/documentManagement/types"/>
    <xsd:import namespace="http://schemas.microsoft.com/office/infopath/2007/PartnerControls"/>
    <xsd:element name="GIPClassCodeTaxHTField0" ma:index="10" nillable="true" ma:taxonomy="true" ma:internalName="GIPClassCodeTaxHTField0" ma:taxonomyFieldName="GIPClassCode" ma:displayName="Class Code" ma:fieldId="{0de6c2ef-d6dc-4d41-98e8-774bff5bdf5e}" ma:sspId="e5a776eb-4441-47c6-aa6b-cf9885e12691" ma:termSetId="930a1eaf-a325-4090-b14a-241aea1aa7b2" ma:anchorId="ea985d07-18e5-44e9-9da4-dea8a1f210b3" ma:open="false" ma:isKeyword="false">
      <xsd:complexType>
        <xsd:sequence>
          <xsd:element ref="pc:Terms" minOccurs="0" maxOccurs="1"/>
        </xsd:sequence>
      </xsd:complexType>
    </xsd:element>
    <xsd:element name="GIPEventDate" ma:index="12" nillable="true" ma:displayName="Event Date" ma:format="DateOnly" ma:internalName="GIPEvent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CDAD9-AC47-475F-851A-0FA134A9BE13}">
  <ds:schemaRefs>
    <ds:schemaRef ds:uri="9cb56190-d081-4d5a-b202-64a28c97a7d7"/>
    <ds:schemaRef ds:uri="http://purl.org/dc/dcmitype/"/>
    <ds:schemaRef ds:uri="http://schemas.microsoft.com/office/infopath/2007/PartnerControls"/>
    <ds:schemaRef ds:uri="caf9a24c-753a-49d1-9fe1-0d2801dfeaeb"/>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97FFF7F2-279A-4748-B4CC-74D37916E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f9a24c-753a-49d1-9fe1-0d2801dfeaeb"/>
    <ds:schemaRef ds:uri="9cb56190-d081-4d5a-b202-64a28c97a7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000119-50FC-42E3-A5F3-6974740981F9}">
  <ds:schemaRefs>
    <ds:schemaRef ds:uri="http://schemas.microsoft.com/sharepoint/v3/contenttype/forms"/>
  </ds:schemaRefs>
</ds:datastoreItem>
</file>

<file path=customXml/itemProps4.xml><?xml version="1.0" encoding="utf-8"?>
<ds:datastoreItem xmlns:ds="http://schemas.openxmlformats.org/officeDocument/2006/customXml" ds:itemID="{62C5780F-F80D-42E9-991B-C3DA58049CFD}">
  <ds:schemaRefs>
    <ds:schemaRef ds:uri="http://schemas.microsoft.com/office/2006/metadata/longProperties"/>
  </ds:schemaRefs>
</ds:datastoreItem>
</file>

<file path=customXml/itemProps5.xml><?xml version="1.0" encoding="utf-8"?>
<ds:datastoreItem xmlns:ds="http://schemas.openxmlformats.org/officeDocument/2006/customXml" ds:itemID="{EE0B354D-9C9C-4367-8935-CF6C1072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 Document Template v0.1.dot</Template>
  <TotalTime>0</TotalTime>
  <Pages>8</Pages>
  <Words>1981</Words>
  <Characters>10049</Characters>
  <Application>Microsoft Office Word</Application>
  <DocSecurity>0</DocSecurity>
  <Lines>271</Lines>
  <Paragraphs>176</Paragraphs>
  <ScaleCrop>false</ScaleCrop>
  <HeadingPairs>
    <vt:vector size="2" baseType="variant">
      <vt:variant>
        <vt:lpstr>Title</vt:lpstr>
      </vt:variant>
      <vt:variant>
        <vt:i4>1</vt:i4>
      </vt:variant>
    </vt:vector>
  </HeadingPairs>
  <TitlesOfParts>
    <vt:vector size="1" baseType="lpstr">
      <vt:lpstr>Process Document Template</vt:lpstr>
    </vt:vector>
  </TitlesOfParts>
  <Company>Metlife</Company>
  <LinksUpToDate>false</LinksUpToDate>
  <CharactersWithSpaces>11854</CharactersWithSpaces>
  <SharedDoc>false</SharedDoc>
  <HLinks>
    <vt:vector size="168" baseType="variant">
      <vt:variant>
        <vt:i4>1703992</vt:i4>
      </vt:variant>
      <vt:variant>
        <vt:i4>164</vt:i4>
      </vt:variant>
      <vt:variant>
        <vt:i4>0</vt:i4>
      </vt:variant>
      <vt:variant>
        <vt:i4>5</vt:i4>
      </vt:variant>
      <vt:variant>
        <vt:lpwstr/>
      </vt:variant>
      <vt:variant>
        <vt:lpwstr>_Toc481793417</vt:lpwstr>
      </vt:variant>
      <vt:variant>
        <vt:i4>1703992</vt:i4>
      </vt:variant>
      <vt:variant>
        <vt:i4>158</vt:i4>
      </vt:variant>
      <vt:variant>
        <vt:i4>0</vt:i4>
      </vt:variant>
      <vt:variant>
        <vt:i4>5</vt:i4>
      </vt:variant>
      <vt:variant>
        <vt:lpwstr/>
      </vt:variant>
      <vt:variant>
        <vt:lpwstr>_Toc481793416</vt:lpwstr>
      </vt:variant>
      <vt:variant>
        <vt:i4>1703992</vt:i4>
      </vt:variant>
      <vt:variant>
        <vt:i4>152</vt:i4>
      </vt:variant>
      <vt:variant>
        <vt:i4>0</vt:i4>
      </vt:variant>
      <vt:variant>
        <vt:i4>5</vt:i4>
      </vt:variant>
      <vt:variant>
        <vt:lpwstr/>
      </vt:variant>
      <vt:variant>
        <vt:lpwstr>_Toc481793415</vt:lpwstr>
      </vt:variant>
      <vt:variant>
        <vt:i4>1703992</vt:i4>
      </vt:variant>
      <vt:variant>
        <vt:i4>146</vt:i4>
      </vt:variant>
      <vt:variant>
        <vt:i4>0</vt:i4>
      </vt:variant>
      <vt:variant>
        <vt:i4>5</vt:i4>
      </vt:variant>
      <vt:variant>
        <vt:lpwstr/>
      </vt:variant>
      <vt:variant>
        <vt:lpwstr>_Toc481793414</vt:lpwstr>
      </vt:variant>
      <vt:variant>
        <vt:i4>1703992</vt:i4>
      </vt:variant>
      <vt:variant>
        <vt:i4>140</vt:i4>
      </vt:variant>
      <vt:variant>
        <vt:i4>0</vt:i4>
      </vt:variant>
      <vt:variant>
        <vt:i4>5</vt:i4>
      </vt:variant>
      <vt:variant>
        <vt:lpwstr/>
      </vt:variant>
      <vt:variant>
        <vt:lpwstr>_Toc481793413</vt:lpwstr>
      </vt:variant>
      <vt:variant>
        <vt:i4>1703992</vt:i4>
      </vt:variant>
      <vt:variant>
        <vt:i4>134</vt:i4>
      </vt:variant>
      <vt:variant>
        <vt:i4>0</vt:i4>
      </vt:variant>
      <vt:variant>
        <vt:i4>5</vt:i4>
      </vt:variant>
      <vt:variant>
        <vt:lpwstr/>
      </vt:variant>
      <vt:variant>
        <vt:lpwstr>_Toc481793412</vt:lpwstr>
      </vt:variant>
      <vt:variant>
        <vt:i4>1703992</vt:i4>
      </vt:variant>
      <vt:variant>
        <vt:i4>128</vt:i4>
      </vt:variant>
      <vt:variant>
        <vt:i4>0</vt:i4>
      </vt:variant>
      <vt:variant>
        <vt:i4>5</vt:i4>
      </vt:variant>
      <vt:variant>
        <vt:lpwstr/>
      </vt:variant>
      <vt:variant>
        <vt:lpwstr>_Toc481793411</vt:lpwstr>
      </vt:variant>
      <vt:variant>
        <vt:i4>1703992</vt:i4>
      </vt:variant>
      <vt:variant>
        <vt:i4>122</vt:i4>
      </vt:variant>
      <vt:variant>
        <vt:i4>0</vt:i4>
      </vt:variant>
      <vt:variant>
        <vt:i4>5</vt:i4>
      </vt:variant>
      <vt:variant>
        <vt:lpwstr/>
      </vt:variant>
      <vt:variant>
        <vt:lpwstr>_Toc481793410</vt:lpwstr>
      </vt:variant>
      <vt:variant>
        <vt:i4>1769528</vt:i4>
      </vt:variant>
      <vt:variant>
        <vt:i4>116</vt:i4>
      </vt:variant>
      <vt:variant>
        <vt:i4>0</vt:i4>
      </vt:variant>
      <vt:variant>
        <vt:i4>5</vt:i4>
      </vt:variant>
      <vt:variant>
        <vt:lpwstr/>
      </vt:variant>
      <vt:variant>
        <vt:lpwstr>_Toc481793409</vt:lpwstr>
      </vt:variant>
      <vt:variant>
        <vt:i4>1769528</vt:i4>
      </vt:variant>
      <vt:variant>
        <vt:i4>110</vt:i4>
      </vt:variant>
      <vt:variant>
        <vt:i4>0</vt:i4>
      </vt:variant>
      <vt:variant>
        <vt:i4>5</vt:i4>
      </vt:variant>
      <vt:variant>
        <vt:lpwstr/>
      </vt:variant>
      <vt:variant>
        <vt:lpwstr>_Toc481793408</vt:lpwstr>
      </vt:variant>
      <vt:variant>
        <vt:i4>1769528</vt:i4>
      </vt:variant>
      <vt:variant>
        <vt:i4>104</vt:i4>
      </vt:variant>
      <vt:variant>
        <vt:i4>0</vt:i4>
      </vt:variant>
      <vt:variant>
        <vt:i4>5</vt:i4>
      </vt:variant>
      <vt:variant>
        <vt:lpwstr/>
      </vt:variant>
      <vt:variant>
        <vt:lpwstr>_Toc481793407</vt:lpwstr>
      </vt:variant>
      <vt:variant>
        <vt:i4>1769528</vt:i4>
      </vt:variant>
      <vt:variant>
        <vt:i4>98</vt:i4>
      </vt:variant>
      <vt:variant>
        <vt:i4>0</vt:i4>
      </vt:variant>
      <vt:variant>
        <vt:i4>5</vt:i4>
      </vt:variant>
      <vt:variant>
        <vt:lpwstr/>
      </vt:variant>
      <vt:variant>
        <vt:lpwstr>_Toc481793406</vt:lpwstr>
      </vt:variant>
      <vt:variant>
        <vt:i4>1769528</vt:i4>
      </vt:variant>
      <vt:variant>
        <vt:i4>92</vt:i4>
      </vt:variant>
      <vt:variant>
        <vt:i4>0</vt:i4>
      </vt:variant>
      <vt:variant>
        <vt:i4>5</vt:i4>
      </vt:variant>
      <vt:variant>
        <vt:lpwstr/>
      </vt:variant>
      <vt:variant>
        <vt:lpwstr>_Toc481793405</vt:lpwstr>
      </vt:variant>
      <vt:variant>
        <vt:i4>1769528</vt:i4>
      </vt:variant>
      <vt:variant>
        <vt:i4>86</vt:i4>
      </vt:variant>
      <vt:variant>
        <vt:i4>0</vt:i4>
      </vt:variant>
      <vt:variant>
        <vt:i4>5</vt:i4>
      </vt:variant>
      <vt:variant>
        <vt:lpwstr/>
      </vt:variant>
      <vt:variant>
        <vt:lpwstr>_Toc481793404</vt:lpwstr>
      </vt:variant>
      <vt:variant>
        <vt:i4>1769528</vt:i4>
      </vt:variant>
      <vt:variant>
        <vt:i4>80</vt:i4>
      </vt:variant>
      <vt:variant>
        <vt:i4>0</vt:i4>
      </vt:variant>
      <vt:variant>
        <vt:i4>5</vt:i4>
      </vt:variant>
      <vt:variant>
        <vt:lpwstr/>
      </vt:variant>
      <vt:variant>
        <vt:lpwstr>_Toc481793403</vt:lpwstr>
      </vt:variant>
      <vt:variant>
        <vt:i4>1769528</vt:i4>
      </vt:variant>
      <vt:variant>
        <vt:i4>74</vt:i4>
      </vt:variant>
      <vt:variant>
        <vt:i4>0</vt:i4>
      </vt:variant>
      <vt:variant>
        <vt:i4>5</vt:i4>
      </vt:variant>
      <vt:variant>
        <vt:lpwstr/>
      </vt:variant>
      <vt:variant>
        <vt:lpwstr>_Toc481793402</vt:lpwstr>
      </vt:variant>
      <vt:variant>
        <vt:i4>1769528</vt:i4>
      </vt:variant>
      <vt:variant>
        <vt:i4>68</vt:i4>
      </vt:variant>
      <vt:variant>
        <vt:i4>0</vt:i4>
      </vt:variant>
      <vt:variant>
        <vt:i4>5</vt:i4>
      </vt:variant>
      <vt:variant>
        <vt:lpwstr/>
      </vt:variant>
      <vt:variant>
        <vt:lpwstr>_Toc481793401</vt:lpwstr>
      </vt:variant>
      <vt:variant>
        <vt:i4>1769528</vt:i4>
      </vt:variant>
      <vt:variant>
        <vt:i4>62</vt:i4>
      </vt:variant>
      <vt:variant>
        <vt:i4>0</vt:i4>
      </vt:variant>
      <vt:variant>
        <vt:i4>5</vt:i4>
      </vt:variant>
      <vt:variant>
        <vt:lpwstr/>
      </vt:variant>
      <vt:variant>
        <vt:lpwstr>_Toc481793400</vt:lpwstr>
      </vt:variant>
      <vt:variant>
        <vt:i4>1179711</vt:i4>
      </vt:variant>
      <vt:variant>
        <vt:i4>56</vt:i4>
      </vt:variant>
      <vt:variant>
        <vt:i4>0</vt:i4>
      </vt:variant>
      <vt:variant>
        <vt:i4>5</vt:i4>
      </vt:variant>
      <vt:variant>
        <vt:lpwstr/>
      </vt:variant>
      <vt:variant>
        <vt:lpwstr>_Toc481793399</vt:lpwstr>
      </vt:variant>
      <vt:variant>
        <vt:i4>1179711</vt:i4>
      </vt:variant>
      <vt:variant>
        <vt:i4>50</vt:i4>
      </vt:variant>
      <vt:variant>
        <vt:i4>0</vt:i4>
      </vt:variant>
      <vt:variant>
        <vt:i4>5</vt:i4>
      </vt:variant>
      <vt:variant>
        <vt:lpwstr/>
      </vt:variant>
      <vt:variant>
        <vt:lpwstr>_Toc481793398</vt:lpwstr>
      </vt:variant>
      <vt:variant>
        <vt:i4>1179711</vt:i4>
      </vt:variant>
      <vt:variant>
        <vt:i4>44</vt:i4>
      </vt:variant>
      <vt:variant>
        <vt:i4>0</vt:i4>
      </vt:variant>
      <vt:variant>
        <vt:i4>5</vt:i4>
      </vt:variant>
      <vt:variant>
        <vt:lpwstr/>
      </vt:variant>
      <vt:variant>
        <vt:lpwstr>_Toc481793397</vt:lpwstr>
      </vt:variant>
      <vt:variant>
        <vt:i4>1179711</vt:i4>
      </vt:variant>
      <vt:variant>
        <vt:i4>38</vt:i4>
      </vt:variant>
      <vt:variant>
        <vt:i4>0</vt:i4>
      </vt:variant>
      <vt:variant>
        <vt:i4>5</vt:i4>
      </vt:variant>
      <vt:variant>
        <vt:lpwstr/>
      </vt:variant>
      <vt:variant>
        <vt:lpwstr>_Toc481793396</vt:lpwstr>
      </vt:variant>
      <vt:variant>
        <vt:i4>1179711</vt:i4>
      </vt:variant>
      <vt:variant>
        <vt:i4>32</vt:i4>
      </vt:variant>
      <vt:variant>
        <vt:i4>0</vt:i4>
      </vt:variant>
      <vt:variant>
        <vt:i4>5</vt:i4>
      </vt:variant>
      <vt:variant>
        <vt:lpwstr/>
      </vt:variant>
      <vt:variant>
        <vt:lpwstr>_Toc481793395</vt:lpwstr>
      </vt:variant>
      <vt:variant>
        <vt:i4>1179711</vt:i4>
      </vt:variant>
      <vt:variant>
        <vt:i4>26</vt:i4>
      </vt:variant>
      <vt:variant>
        <vt:i4>0</vt:i4>
      </vt:variant>
      <vt:variant>
        <vt:i4>5</vt:i4>
      </vt:variant>
      <vt:variant>
        <vt:lpwstr/>
      </vt:variant>
      <vt:variant>
        <vt:lpwstr>_Toc481793394</vt:lpwstr>
      </vt:variant>
      <vt:variant>
        <vt:i4>1179711</vt:i4>
      </vt:variant>
      <vt:variant>
        <vt:i4>20</vt:i4>
      </vt:variant>
      <vt:variant>
        <vt:i4>0</vt:i4>
      </vt:variant>
      <vt:variant>
        <vt:i4>5</vt:i4>
      </vt:variant>
      <vt:variant>
        <vt:lpwstr/>
      </vt:variant>
      <vt:variant>
        <vt:lpwstr>_Toc481793393</vt:lpwstr>
      </vt:variant>
      <vt:variant>
        <vt:i4>1179711</vt:i4>
      </vt:variant>
      <vt:variant>
        <vt:i4>14</vt:i4>
      </vt:variant>
      <vt:variant>
        <vt:i4>0</vt:i4>
      </vt:variant>
      <vt:variant>
        <vt:i4>5</vt:i4>
      </vt:variant>
      <vt:variant>
        <vt:lpwstr/>
      </vt:variant>
      <vt:variant>
        <vt:lpwstr>_Toc481793392</vt:lpwstr>
      </vt:variant>
      <vt:variant>
        <vt:i4>1179711</vt:i4>
      </vt:variant>
      <vt:variant>
        <vt:i4>8</vt:i4>
      </vt:variant>
      <vt:variant>
        <vt:i4>0</vt:i4>
      </vt:variant>
      <vt:variant>
        <vt:i4>5</vt:i4>
      </vt:variant>
      <vt:variant>
        <vt:lpwstr/>
      </vt:variant>
      <vt:variant>
        <vt:lpwstr>_Toc481793391</vt:lpwstr>
      </vt:variant>
      <vt:variant>
        <vt:i4>1179711</vt:i4>
      </vt:variant>
      <vt:variant>
        <vt:i4>2</vt:i4>
      </vt:variant>
      <vt:variant>
        <vt:i4>0</vt:i4>
      </vt:variant>
      <vt:variant>
        <vt:i4>5</vt:i4>
      </vt:variant>
      <vt:variant>
        <vt:lpwstr/>
      </vt:variant>
      <vt:variant>
        <vt:lpwstr>_Toc481793390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 Template</dc:title>
  <dc:subject>PMO Project Delivery Process</dc:subject>
  <dc:creator>LB</dc:creator>
  <cp:keywords/>
  <cp:lastModifiedBy>Karen Feeley</cp:lastModifiedBy>
  <cp:revision>2</cp:revision>
  <cp:lastPrinted>2010-01-27T15:08:00Z</cp:lastPrinted>
  <dcterms:created xsi:type="dcterms:W3CDTF">2017-05-07T17:01:00Z</dcterms:created>
  <dcterms:modified xsi:type="dcterms:W3CDTF">2017-05-07T17:01:00Z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IPClassCode">
    <vt:lpwstr/>
  </property>
</Properties>
</file>